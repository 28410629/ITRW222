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7A" w:rsidRPr="00A32CE0" w:rsidRDefault="003B0E12" w:rsidP="00396B7A">
      <w:pPr>
        <w:spacing w:after="240"/>
        <w:jc w:val="right"/>
      </w:pPr>
      <w:r>
        <w:rPr>
          <w:noProof/>
          <w:lang w:val="en-ZW" w:eastAsia="en-Z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WULogoPC_a" style="width:189.5pt;height:55.7pt;visibility:visible;mso-wrap-style:square">
            <v:imagedata r:id="rId8" o:title="NWULogoPC_a"/>
          </v:shape>
        </w:pict>
      </w:r>
    </w:p>
    <w:p w:rsidR="00396B7A" w:rsidRPr="00A32CE0" w:rsidRDefault="00396B7A" w:rsidP="00396B7A">
      <w:pPr>
        <w:spacing w:after="0"/>
        <w:rPr>
          <w:sz w:val="12"/>
          <w:szCs w:val="12"/>
        </w:rPr>
      </w:pPr>
      <w:bookmarkStart w:id="0" w:name="docRequirements"/>
      <w:bookmarkEnd w:id="0"/>
    </w:p>
    <w:tbl>
      <w:tblPr>
        <w:tblW w:w="96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08"/>
        <w:gridCol w:w="2155"/>
        <w:gridCol w:w="1815"/>
        <w:gridCol w:w="1410"/>
        <w:gridCol w:w="1708"/>
      </w:tblGrid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EKSAMEN/TOETS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EXAMINATION/TEST:</w:t>
            </w:r>
          </w:p>
        </w:tc>
        <w:tc>
          <w:tcPr>
            <w:tcW w:w="2155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Semester test 2017</w:t>
            </w:r>
            <w:r w:rsidR="00D843BA">
              <w:rPr>
                <w:b/>
                <w:bCs/>
                <w:sz w:val="18"/>
                <w:szCs w:val="18"/>
              </w:rPr>
              <w:t xml:space="preserve"> MEMO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KWALIFIKASIE/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QUALIFICATION:</w:t>
            </w:r>
          </w:p>
        </w:tc>
        <w:tc>
          <w:tcPr>
            <w:tcW w:w="3118" w:type="dxa"/>
            <w:gridSpan w:val="2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BSc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MODULEKODE/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CODE:</w:t>
            </w:r>
          </w:p>
        </w:tc>
        <w:tc>
          <w:tcPr>
            <w:tcW w:w="3970" w:type="dxa"/>
            <w:gridSpan w:val="2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ITRW222</w:t>
            </w: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TYDSDUUR/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DURATION:</w:t>
            </w:r>
          </w:p>
        </w:tc>
        <w:tc>
          <w:tcPr>
            <w:tcW w:w="1708" w:type="dxa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hours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MODULEBESKRYWING/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DESCRIPTION: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Datastrukture/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Structures</w:t>
            </w: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MAKS/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MAX:</w:t>
            </w:r>
          </w:p>
        </w:tc>
        <w:tc>
          <w:tcPr>
            <w:tcW w:w="1708" w:type="dxa"/>
          </w:tcPr>
          <w:p w:rsidR="00396B7A" w:rsidRDefault="00B7037C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EKSAMINATOR(E)/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EXAMINER(S):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Prof. R Goede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DATUM/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 xml:space="preserve">DATE:  </w:t>
            </w:r>
          </w:p>
        </w:tc>
        <w:tc>
          <w:tcPr>
            <w:tcW w:w="17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26/09/17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MODERATOR/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MODERATOR: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TYD/TIME:</w:t>
            </w:r>
          </w:p>
        </w:tc>
        <w:tc>
          <w:tcPr>
            <w:tcW w:w="17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10:00</w:t>
            </w:r>
          </w:p>
        </w:tc>
      </w:tr>
    </w:tbl>
    <w:p w:rsidR="00396B7A" w:rsidRDefault="00396B7A" w:rsidP="00396B7A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Vraag 1/ </w:t>
      </w:r>
      <w:r w:rsidRPr="006A4A0F">
        <w:rPr>
          <w:b/>
          <w:i/>
          <w:noProof/>
          <w:sz w:val="24"/>
        </w:rPr>
        <w:t>Question 1</w:t>
      </w:r>
      <w:r>
        <w:rPr>
          <w:b/>
          <w:noProof/>
          <w:sz w:val="24"/>
        </w:rPr>
        <w:t xml:space="preserve"> (</w:t>
      </w:r>
      <w:r w:rsidR="00BC1F18">
        <w:rPr>
          <w:b/>
          <w:noProof/>
          <w:sz w:val="24"/>
        </w:rPr>
        <w:t>25</w:t>
      </w:r>
      <w:r>
        <w:rPr>
          <w:b/>
          <w:noProof/>
          <w:sz w:val="24"/>
        </w:rPr>
        <w:t>)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24"/>
        <w:gridCol w:w="4698"/>
      </w:tblGrid>
      <w:tr w:rsidR="00990B35" w:rsidTr="008D49EE">
        <w:tc>
          <w:tcPr>
            <w:tcW w:w="4624" w:type="dxa"/>
            <w:shd w:val="clear" w:color="auto" w:fill="D9D9D9" w:themeFill="background1" w:themeFillShade="D9"/>
          </w:tcPr>
          <w:p w:rsidR="008D49EE" w:rsidRPr="008D49EE" w:rsidRDefault="00990B35" w:rsidP="008D49EE">
            <w:pPr>
              <w:pStyle w:val="Heading1"/>
              <w:numPr>
                <w:ilvl w:val="1"/>
                <w:numId w:val="10"/>
              </w:numPr>
              <w:spacing w:before="0" w:after="0"/>
            </w:pPr>
            <w:r w:rsidRPr="00F618EF">
              <w:rPr>
                <w:rFonts w:ascii="Times New Roman" w:hAnsi="Times New Roman"/>
                <w:b w:val="0"/>
                <w:sz w:val="20"/>
              </w:rPr>
              <w:t xml:space="preserve">Gebruik die </w:t>
            </w:r>
            <w:r w:rsidRPr="00F618EF">
              <w:rPr>
                <w:rFonts w:ascii="Times New Roman" w:hAnsi="Times New Roman"/>
                <w:b w:val="0"/>
                <w:i/>
                <w:sz w:val="20"/>
              </w:rPr>
              <w:t>τ -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notasie </w:t>
            </w:r>
            <w:r w:rsidRPr="00F618EF">
              <w:rPr>
                <w:rFonts w:ascii="Times New Roman" w:hAnsi="Times New Roman"/>
                <w:sz w:val="20"/>
              </w:rPr>
              <w:t>om die looptyd</w:t>
            </w:r>
            <w:r>
              <w:rPr>
                <w:rFonts w:ascii="Times New Roman" w:hAnsi="Times New Roman"/>
                <w:b w:val="0"/>
                <w:sz w:val="20"/>
              </w:rPr>
              <w:t xml:space="preserve"> van die volgende programlyne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te bepaal</w:t>
            </w:r>
            <w:r w:rsidR="00396B7A">
              <w:rPr>
                <w:rFonts w:ascii="Times New Roman" w:hAnsi="Times New Roman"/>
                <w:b w:val="0"/>
                <w:sz w:val="20"/>
              </w:rPr>
              <w:t>.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        </w:t>
            </w:r>
            <w:r w:rsidR="00396B7A">
              <w:rPr>
                <w:rFonts w:ascii="Times New Roman" w:hAnsi="Times New Roman"/>
                <w:b w:val="0"/>
                <w:sz w:val="20"/>
              </w:rPr>
              <w:t>(15)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     </w:t>
            </w:r>
          </w:p>
        </w:tc>
        <w:tc>
          <w:tcPr>
            <w:tcW w:w="4698" w:type="dxa"/>
            <w:shd w:val="clear" w:color="auto" w:fill="D9D9D9" w:themeFill="background1" w:themeFillShade="D9"/>
          </w:tcPr>
          <w:p w:rsidR="00990B35" w:rsidRPr="00F618EF" w:rsidRDefault="00990B35" w:rsidP="008D49EE">
            <w:pPr>
              <w:pStyle w:val="BodyText"/>
              <w:rPr>
                <w:i/>
              </w:rPr>
            </w:pPr>
            <w:r w:rsidRPr="00F618EF">
              <w:rPr>
                <w:i/>
                <w:kern w:val="28"/>
              </w:rPr>
              <w:t>1.</w:t>
            </w:r>
            <w:r>
              <w:rPr>
                <w:i/>
                <w:kern w:val="28"/>
              </w:rPr>
              <w:t>1</w:t>
            </w:r>
            <w:r w:rsidRPr="00F618EF">
              <w:rPr>
                <w:i/>
                <w:kern w:val="28"/>
              </w:rPr>
              <w:t xml:space="preserve"> </w:t>
            </w:r>
            <w:r w:rsidRPr="00F618EF">
              <w:rPr>
                <w:i/>
              </w:rPr>
              <w:t xml:space="preserve">Use </w:t>
            </w:r>
            <w:r w:rsidRPr="00F618EF">
              <w:rPr>
                <w:b/>
                <w:i/>
              </w:rPr>
              <w:t>τ</w:t>
            </w:r>
            <w:r w:rsidRPr="00F618EF">
              <w:rPr>
                <w:i/>
              </w:rPr>
              <w:t xml:space="preserve"> </w:t>
            </w:r>
            <w:r w:rsidRPr="00F618EF">
              <w:rPr>
                <w:b/>
                <w:i/>
              </w:rPr>
              <w:t>-</w:t>
            </w:r>
            <w:r w:rsidRPr="00F618EF">
              <w:rPr>
                <w:i/>
              </w:rPr>
              <w:t xml:space="preserve"> notation to determine </w:t>
            </w:r>
            <w:r w:rsidRPr="00F618EF">
              <w:rPr>
                <w:b/>
                <w:i/>
              </w:rPr>
              <w:t xml:space="preserve">the running time </w:t>
            </w:r>
            <w:r>
              <w:rPr>
                <w:i/>
              </w:rPr>
              <w:t>of the following program</w:t>
            </w:r>
            <w:r w:rsidR="003D68F2">
              <w:rPr>
                <w:i/>
              </w:rPr>
              <w:t xml:space="preserve"> </w:t>
            </w:r>
            <w:r>
              <w:rPr>
                <w:i/>
              </w:rPr>
              <w:t>lines</w:t>
            </w:r>
            <w:r w:rsidR="008D49EE">
              <w:rPr>
                <w:i/>
              </w:rPr>
              <w:t xml:space="preserve">              </w:t>
            </w:r>
            <w:r w:rsidR="00396B7A">
              <w:rPr>
                <w:i/>
              </w:rPr>
              <w:t xml:space="preserve">                        (15)</w:t>
            </w:r>
          </w:p>
        </w:tc>
      </w:tr>
      <w:tr w:rsidR="00990B35" w:rsidTr="00B9537C">
        <w:tc>
          <w:tcPr>
            <w:tcW w:w="9322" w:type="dxa"/>
            <w:gridSpan w:val="2"/>
          </w:tcPr>
          <w:p w:rsidR="00990B35" w:rsidRPr="00154984" w:rsidRDefault="00990B35" w:rsidP="00990B35">
            <w:pPr>
              <w:pStyle w:val="BodyText"/>
              <w:rPr>
                <w:i/>
              </w:rPr>
            </w:pPr>
          </w:p>
          <w:p w:rsidR="0032482F" w:rsidRDefault="0032482F" w:rsidP="0032482F">
            <w:pPr>
              <w:pStyle w:val="BodyText"/>
              <w:ind w:left="426"/>
            </w:pPr>
            <w:r>
              <w:t xml:space="preserve">1.   for 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&lt;=n+1;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990B35" w:rsidRPr="008D49EE" w:rsidRDefault="0032482F" w:rsidP="0032482F">
            <w:pPr>
              <w:pStyle w:val="BodyText"/>
              <w:ind w:left="426"/>
            </w:pPr>
            <w:r>
              <w:t xml:space="preserve">2.         b= 1 + </w:t>
            </w:r>
            <w:proofErr w:type="spellStart"/>
            <w:r>
              <w:t>Fibo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]); } // </w:t>
            </w:r>
            <w:proofErr w:type="spellStart"/>
            <w:r>
              <w:t>Fibo</w:t>
            </w:r>
            <w:proofErr w:type="spellEnd"/>
            <w:r>
              <w:t xml:space="preserve"> is a method</w:t>
            </w:r>
          </w:p>
        </w:tc>
      </w:tr>
      <w:tr w:rsidR="00EF31F6" w:rsidTr="00B9537C">
        <w:tc>
          <w:tcPr>
            <w:tcW w:w="9322" w:type="dxa"/>
            <w:gridSpan w:val="2"/>
          </w:tcPr>
          <w:p w:rsidR="00EF31F6" w:rsidRDefault="00D843BA" w:rsidP="00D843BA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 xml:space="preserve">1a. </w:t>
            </w:r>
            <w:proofErr w:type="spellStart"/>
            <w:r>
              <w:rPr>
                <w:sz w:val="28"/>
              </w:rPr>
              <w:t>t</w:t>
            </w:r>
            <w:r w:rsidRPr="00E041FC">
              <w:rPr>
                <w:sz w:val="28"/>
                <w:vertAlign w:val="subscript"/>
              </w:rPr>
              <w:t>fetch</w:t>
            </w:r>
            <w:proofErr w:type="spellEnd"/>
            <w:r>
              <w:rPr>
                <w:sz w:val="28"/>
              </w:rPr>
              <w:t xml:space="preserve"> + </w:t>
            </w:r>
            <w:proofErr w:type="spellStart"/>
            <w:r>
              <w:rPr>
                <w:sz w:val="28"/>
              </w:rPr>
              <w:t>t</w:t>
            </w:r>
            <w:r w:rsidRPr="00E041FC">
              <w:rPr>
                <w:sz w:val="28"/>
                <w:vertAlign w:val="subscript"/>
              </w:rPr>
              <w:t>store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√</w:t>
            </w:r>
          </w:p>
          <w:p w:rsidR="00D843BA" w:rsidRDefault="00D843BA" w:rsidP="00D843BA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1b. (</w:t>
            </w:r>
            <w:r w:rsidR="003A134C">
              <w:rPr>
                <w:sz w:val="28"/>
              </w:rPr>
              <w:t>3</w:t>
            </w:r>
            <w:r>
              <w:rPr>
                <w:sz w:val="28"/>
              </w:rPr>
              <w:t>t</w:t>
            </w:r>
            <w:r w:rsidRPr="00E041FC">
              <w:rPr>
                <w:sz w:val="28"/>
                <w:vertAlign w:val="subscript"/>
              </w:rPr>
              <w:t>fetch</w:t>
            </w:r>
            <w:r>
              <w:rPr>
                <w:sz w:val="28"/>
              </w:rPr>
              <w:t xml:space="preserve"> + t</w:t>
            </w:r>
            <w:r>
              <w:rPr>
                <w:sz w:val="28"/>
                <w:vertAlign w:val="subscript"/>
              </w:rPr>
              <w:t>&lt;</w:t>
            </w:r>
            <w:r w:rsidR="003A134C">
              <w:rPr>
                <w:sz w:val="28"/>
              </w:rPr>
              <w:t>+ t</w:t>
            </w:r>
            <w:r w:rsidR="003A134C">
              <w:rPr>
                <w:sz w:val="28"/>
                <w:vertAlign w:val="subscript"/>
              </w:rPr>
              <w:t>+</w:t>
            </w:r>
            <w:r>
              <w:rPr>
                <w:sz w:val="28"/>
              </w:rPr>
              <w:t>)</w:t>
            </w:r>
            <w:r w:rsidR="0032482F">
              <w:rPr>
                <w:sz w:val="28"/>
              </w:rPr>
              <w:t xml:space="preserve">√ </w:t>
            </w:r>
            <w:r>
              <w:rPr>
                <w:sz w:val="28"/>
              </w:rPr>
              <w:t>(n+</w:t>
            </w:r>
            <w:r w:rsidR="0032482F">
              <w:rPr>
                <w:sz w:val="28"/>
              </w:rPr>
              <w:t>2</w:t>
            </w:r>
            <w:r>
              <w:rPr>
                <w:sz w:val="28"/>
              </w:rPr>
              <w:t>) √</w:t>
            </w:r>
          </w:p>
          <w:p w:rsidR="00D843BA" w:rsidRDefault="00D843BA" w:rsidP="00D843BA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1c. (2t</w:t>
            </w:r>
            <w:r w:rsidRPr="00E041FC">
              <w:rPr>
                <w:sz w:val="28"/>
                <w:vertAlign w:val="subscript"/>
              </w:rPr>
              <w:t>fetch</w:t>
            </w:r>
            <w:r>
              <w:rPr>
                <w:sz w:val="28"/>
              </w:rPr>
              <w:t xml:space="preserve"> √+ t</w:t>
            </w:r>
            <w:r>
              <w:rPr>
                <w:sz w:val="28"/>
                <w:vertAlign w:val="subscript"/>
              </w:rPr>
              <w:t xml:space="preserve">+ </w:t>
            </w:r>
            <w:r>
              <w:rPr>
                <w:sz w:val="28"/>
              </w:rPr>
              <w:t xml:space="preserve">√+ </w:t>
            </w:r>
            <w:proofErr w:type="spellStart"/>
            <w:r>
              <w:rPr>
                <w:sz w:val="28"/>
              </w:rPr>
              <w:t>t</w:t>
            </w:r>
            <w:r w:rsidRPr="00E041FC">
              <w:rPr>
                <w:sz w:val="28"/>
                <w:vertAlign w:val="subscript"/>
              </w:rPr>
              <w:t>store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√)(n+</w:t>
            </w:r>
            <w:r w:rsidR="0032482F">
              <w:rPr>
                <w:sz w:val="28"/>
              </w:rPr>
              <w:t>1</w:t>
            </w:r>
            <w:r>
              <w:rPr>
                <w:sz w:val="28"/>
              </w:rPr>
              <w:t>) √</w:t>
            </w:r>
          </w:p>
          <w:p w:rsidR="00D843BA" w:rsidRPr="00D843BA" w:rsidRDefault="00D843BA" w:rsidP="0032482F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2. (4t</w:t>
            </w:r>
            <w:r w:rsidRPr="00E041FC">
              <w:rPr>
                <w:sz w:val="28"/>
                <w:vertAlign w:val="subscript"/>
              </w:rPr>
              <w:t>fetch</w:t>
            </w:r>
            <w:r>
              <w:rPr>
                <w:sz w:val="28"/>
              </w:rPr>
              <w:t xml:space="preserve"> √√+ t</w:t>
            </w:r>
            <w:r>
              <w:rPr>
                <w:sz w:val="28"/>
                <w:vertAlign w:val="subscript"/>
              </w:rPr>
              <w:t xml:space="preserve">+ </w:t>
            </w:r>
            <w:r>
              <w:rPr>
                <w:sz w:val="28"/>
              </w:rPr>
              <w:t xml:space="preserve">√+ </w:t>
            </w:r>
            <w:proofErr w:type="spellStart"/>
            <w:r>
              <w:rPr>
                <w:sz w:val="28"/>
              </w:rPr>
              <w:t>t</w:t>
            </w:r>
            <w:r w:rsidRPr="00E041FC">
              <w:rPr>
                <w:sz w:val="28"/>
                <w:vertAlign w:val="subscript"/>
              </w:rPr>
              <w:t>store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√+ </w:t>
            </w:r>
            <w:proofErr w:type="gramStart"/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[</w:t>
            </w:r>
            <w:proofErr w:type="gramEnd"/>
            <w:r>
              <w:rPr>
                <w:sz w:val="28"/>
                <w:vertAlign w:val="subscript"/>
              </w:rPr>
              <w:t>.]</w:t>
            </w:r>
            <w:r w:rsidR="0032482F">
              <w:rPr>
                <w:sz w:val="28"/>
              </w:rPr>
              <w:t>√+</w:t>
            </w:r>
            <w:proofErr w:type="spellStart"/>
            <w:r w:rsidR="0032482F">
              <w:rPr>
                <w:sz w:val="28"/>
              </w:rPr>
              <w:t>t</w:t>
            </w:r>
            <w:r w:rsidR="0032482F" w:rsidRPr="0032482F">
              <w:rPr>
                <w:sz w:val="28"/>
                <w:vertAlign w:val="subscript"/>
              </w:rPr>
              <w:t>store</w:t>
            </w:r>
            <w:proofErr w:type="spellEnd"/>
            <w:r w:rsidR="0032482F">
              <w:rPr>
                <w:sz w:val="28"/>
              </w:rPr>
              <w:t>√+</w:t>
            </w:r>
            <w:proofErr w:type="spellStart"/>
            <w:r w:rsidR="0032482F">
              <w:rPr>
                <w:sz w:val="28"/>
              </w:rPr>
              <w:t>T</w:t>
            </w:r>
            <w:r w:rsidR="0032482F" w:rsidRPr="0032482F">
              <w:rPr>
                <w:sz w:val="28"/>
                <w:vertAlign w:val="subscript"/>
              </w:rPr>
              <w:t>Fibo</w:t>
            </w:r>
            <w:proofErr w:type="spellEnd"/>
            <w:r>
              <w:rPr>
                <w:sz w:val="28"/>
              </w:rPr>
              <w:t>√</w:t>
            </w:r>
            <w:r w:rsidR="003A134C">
              <w:rPr>
                <w:sz w:val="28"/>
              </w:rPr>
              <w:t xml:space="preserve"> +T </w:t>
            </w:r>
            <w:r w:rsidR="003A134C" w:rsidRPr="003A134C">
              <w:rPr>
                <w:sz w:val="28"/>
                <w:vertAlign w:val="subscript"/>
              </w:rPr>
              <w:t>call</w:t>
            </w:r>
            <w:r>
              <w:rPr>
                <w:sz w:val="28"/>
              </w:rPr>
              <w:t xml:space="preserve"> </w:t>
            </w:r>
            <w:r w:rsidR="003A134C">
              <w:rPr>
                <w:sz w:val="28"/>
              </w:rPr>
              <w:t>)</w:t>
            </w:r>
            <w:r>
              <w:rPr>
                <w:sz w:val="28"/>
              </w:rPr>
              <w:t>(n+</w:t>
            </w:r>
            <w:r w:rsidR="0032482F">
              <w:rPr>
                <w:sz w:val="28"/>
              </w:rPr>
              <w:t>1</w:t>
            </w:r>
            <w:r>
              <w:rPr>
                <w:sz w:val="28"/>
              </w:rPr>
              <w:t>) √</w:t>
            </w:r>
          </w:p>
        </w:tc>
      </w:tr>
    </w:tbl>
    <w:tbl>
      <w:tblPr>
        <w:tblStyle w:val="TableGrid1"/>
        <w:tblW w:w="9322" w:type="dxa"/>
        <w:tblLook w:val="04A0" w:firstRow="1" w:lastRow="0" w:firstColumn="1" w:lastColumn="0" w:noHBand="0" w:noVBand="1"/>
      </w:tblPr>
      <w:tblGrid>
        <w:gridCol w:w="4700"/>
        <w:gridCol w:w="86"/>
        <w:gridCol w:w="4536"/>
      </w:tblGrid>
      <w:tr w:rsidR="00990B35" w:rsidRPr="00990B35" w:rsidTr="008D49EE">
        <w:tc>
          <w:tcPr>
            <w:tcW w:w="4786" w:type="dxa"/>
            <w:gridSpan w:val="2"/>
            <w:shd w:val="clear" w:color="auto" w:fill="D9D9D9" w:themeFill="background1" w:themeFillShade="D9"/>
          </w:tcPr>
          <w:p w:rsidR="00990B35" w:rsidRPr="00990B35" w:rsidRDefault="00990B35" w:rsidP="00396B7A">
            <w:pPr>
              <w:keepNext/>
              <w:numPr>
                <w:ilvl w:val="0"/>
                <w:numId w:val="15"/>
              </w:numPr>
              <w:tabs>
                <w:tab w:val="clear" w:pos="9639"/>
              </w:tabs>
              <w:spacing w:after="0" w:line="240" w:lineRule="auto"/>
              <w:ind w:left="29"/>
              <w:jc w:val="left"/>
              <w:outlineLvl w:val="0"/>
              <w:rPr>
                <w:kern w:val="28"/>
              </w:rPr>
            </w:pPr>
            <w:r w:rsidRPr="00990B35">
              <w:rPr>
                <w:rFonts w:ascii="Times New Roman" w:hAnsi="Times New Roman"/>
                <w:lang w:val="en-US"/>
              </w:rPr>
              <w:t>1.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990B35">
              <w:rPr>
                <w:rFonts w:ascii="Times New Roman" w:hAnsi="Times New Roman"/>
                <w:lang w:val="en-US"/>
              </w:rPr>
              <w:t xml:space="preserve"> Bepaal die looptyd van al </w:t>
            </w:r>
            <w:r w:rsidRPr="008D49EE">
              <w:rPr>
                <w:rFonts w:ascii="Times New Roman" w:hAnsi="Times New Roman"/>
                <w:u w:val="single"/>
                <w:lang w:val="en-US"/>
              </w:rPr>
              <w:t>drie dele van lyn 8</w:t>
            </w:r>
            <w:r w:rsidRPr="00990B35">
              <w:rPr>
                <w:rFonts w:ascii="Times New Roman" w:hAnsi="Times New Roman"/>
                <w:lang w:val="en-US"/>
              </w:rPr>
              <w:t xml:space="preserve"> in konteks van hierdie programdeel. Jy hoef nie die uitdrukkings te vereenvoudig nie. Maak gebruik van die vereenvoudigde model.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                    </w:t>
            </w:r>
            <w:r w:rsidR="00396B7A">
              <w:rPr>
                <w:rFonts w:ascii="Times New Roman" w:hAnsi="Times New Roman"/>
                <w:i/>
                <w:lang w:val="en-US"/>
              </w:rPr>
              <w:t xml:space="preserve">            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</w:t>
            </w:r>
            <w:r w:rsidRPr="00990B35">
              <w:rPr>
                <w:rFonts w:ascii="Times New Roman" w:hAnsi="Times New Roman"/>
                <w:lang w:val="en-US"/>
              </w:rPr>
              <w:t>(</w:t>
            </w:r>
            <w:r w:rsidR="00396B7A">
              <w:rPr>
                <w:rFonts w:ascii="Times New Roman" w:hAnsi="Times New Roman"/>
                <w:lang w:val="en-US"/>
              </w:rPr>
              <w:t>8</w:t>
            </w:r>
            <w:r w:rsidRPr="00990B3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990B35" w:rsidRPr="00990B35" w:rsidRDefault="00990B35" w:rsidP="008D49EE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40"/>
              <w:contextualSpacing/>
              <w:jc w:val="left"/>
              <w:rPr>
                <w:rFonts w:ascii="Times New Roman" w:hAnsi="Times New Roman"/>
                <w:lang w:val="en-US"/>
              </w:rPr>
            </w:pPr>
            <w:r w:rsidRPr="00990B35">
              <w:rPr>
                <w:rFonts w:ascii="Times New Roman" w:hAnsi="Times New Roman"/>
                <w:i/>
                <w:lang w:val="en-US"/>
              </w:rPr>
              <w:t>1</w:t>
            </w:r>
            <w:r>
              <w:rPr>
                <w:rFonts w:ascii="Times New Roman" w:hAnsi="Times New Roman"/>
                <w:i/>
                <w:lang w:val="en-US"/>
              </w:rPr>
              <w:t xml:space="preserve">.2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. Determine the running time of </w:t>
            </w:r>
            <w:r w:rsidRPr="008D49EE">
              <w:rPr>
                <w:rFonts w:ascii="Times New Roman" w:hAnsi="Times New Roman"/>
                <w:i/>
                <w:u w:val="single"/>
                <w:lang w:val="en-US"/>
              </w:rPr>
              <w:t xml:space="preserve">all three parts of line 8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in context of this program segment. You need not simplify the expressions. Use the simplified model.  </w:t>
            </w:r>
            <w:r w:rsidR="00396B7A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                           </w:t>
            </w:r>
            <w:r w:rsidR="00396B7A">
              <w:rPr>
                <w:rFonts w:ascii="Times New Roman" w:hAnsi="Times New Roman"/>
                <w:i/>
                <w:lang w:val="en-US"/>
              </w:rPr>
              <w:t xml:space="preserve">                          </w:t>
            </w:r>
            <w:r w:rsidRPr="00990B35">
              <w:rPr>
                <w:rFonts w:ascii="Times New Roman" w:hAnsi="Times New Roman"/>
                <w:i/>
                <w:lang w:val="en-US"/>
              </w:rPr>
              <w:t>(</w:t>
            </w:r>
            <w:r w:rsidR="00396B7A">
              <w:rPr>
                <w:rFonts w:ascii="Times New Roman" w:hAnsi="Times New Roman"/>
                <w:i/>
                <w:lang w:val="en-US"/>
              </w:rPr>
              <w:t>8</w:t>
            </w:r>
            <w:r w:rsidRPr="00990B35">
              <w:rPr>
                <w:rFonts w:ascii="Times New Roman" w:hAnsi="Times New Roman"/>
                <w:i/>
                <w:lang w:val="en-US"/>
              </w:rPr>
              <w:t>)</w:t>
            </w:r>
          </w:p>
        </w:tc>
      </w:tr>
      <w:tr w:rsidR="00990B35" w:rsidRPr="00990B35" w:rsidTr="00B9537C">
        <w:tc>
          <w:tcPr>
            <w:tcW w:w="9322" w:type="dxa"/>
            <w:gridSpan w:val="3"/>
          </w:tcPr>
          <w:p w:rsidR="00990B35" w:rsidRPr="00990B35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990B35" w:rsidRPr="00990B35" w:rsidRDefault="00990B35" w:rsidP="00990B3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90B35">
              <w:rPr>
                <w:rFonts w:ascii="Times New Roman" w:hAnsi="Times New Roman"/>
                <w:sz w:val="18"/>
                <w:szCs w:val="18"/>
              </w:rPr>
              <w:t>1</w:t>
            </w:r>
            <w:r w:rsidRPr="00990B35">
              <w:rPr>
                <w:rFonts w:ascii="Times New Roman" w:hAnsi="Times New Roman"/>
                <w:sz w:val="18"/>
                <w:szCs w:val="18"/>
              </w:rPr>
              <w:tab/>
              <w:t>public class Question1.</w:t>
            </w:r>
            <w:r w:rsidR="00F3738B">
              <w:rPr>
                <w:rFonts w:ascii="Times New Roman" w:hAnsi="Times New Roman"/>
                <w:sz w:val="18"/>
                <w:szCs w:val="18"/>
              </w:rPr>
              <w:t>2</w:t>
            </w:r>
          </w:p>
          <w:p w:rsidR="00990B35" w:rsidRPr="00990B35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>{</w:t>
            </w:r>
          </w:p>
          <w:p w:rsidR="00990B35" w:rsidRPr="00990B35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public static int numbers (int n)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{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int prod = 1;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for (int i=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;  i&lt;n;  i++ )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{   </w:t>
            </w:r>
          </w:p>
          <w:p w:rsidR="00990B35" w:rsidRPr="00990B35" w:rsidRDefault="0032482F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for (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j=1</w:t>
            </w:r>
            <w:r w:rsidR="00990B35" w:rsidRPr="00990B35">
              <w:rPr>
                <w:rFonts w:ascii="Times New Roman" w:hAnsi="Times New Roman"/>
                <w:sz w:val="18"/>
                <w:szCs w:val="18"/>
                <w:lang w:val="en-US"/>
              </w:rPr>
              <w:t>;  j&lt;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=</w:t>
            </w:r>
            <w:r w:rsidR="00990B35"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+1</w:t>
            </w:r>
            <w:r w:rsidR="00990B35"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; ++j)  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prod *=j;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}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return prod;</w:t>
            </w:r>
          </w:p>
          <w:p w:rsidR="008D49EE" w:rsidRDefault="00990B35" w:rsidP="008D49EE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}</w:t>
            </w:r>
          </w:p>
          <w:p w:rsidR="00990B35" w:rsidRPr="008D49EE" w:rsidRDefault="00990B35" w:rsidP="008D49EE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</w:tr>
      <w:tr w:rsidR="000575A0" w:rsidRPr="00990B35" w:rsidTr="00B9537C">
        <w:tc>
          <w:tcPr>
            <w:tcW w:w="9322" w:type="dxa"/>
            <w:gridSpan w:val="3"/>
          </w:tcPr>
          <w:p w:rsidR="000575A0" w:rsidRDefault="000575A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8a 2(n-1)√ √</w:t>
            </w:r>
          </w:p>
          <w:p w:rsidR="000575A0" w:rsidRDefault="000575A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0575A0" w:rsidRDefault="000575A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8b </w:t>
            </w:r>
            <w:r w:rsidR="003B0E12" w:rsidRPr="0032482F">
              <w:rPr>
                <w:rFonts w:ascii="Calibri" w:eastAsia="Calibri" w:hAnsi="Calibri"/>
                <w:position w:val="-28"/>
                <w:sz w:val="22"/>
                <w:szCs w:val="22"/>
                <w:lang w:val="en-ZW"/>
              </w:rPr>
              <w:object w:dxaOrig="1040" w:dyaOrig="680">
                <v:shape id="_x0000_i1038" type="#_x0000_t75" style="width:51.6pt;height:33.95pt" o:ole="" fillcolor="window">
                  <v:imagedata r:id="rId9" o:title=""/>
                </v:shape>
                <o:OLEObject Type="Embed" ProgID="Equation.3" ShapeID="_x0000_i1038" DrawAspect="Content" ObjectID="_1569401648" r:id="rId10"/>
              </w:objec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√√√</w:t>
            </w:r>
          </w:p>
          <w:p w:rsidR="000575A0" w:rsidRPr="00990B35" w:rsidRDefault="000575A0" w:rsidP="000575A0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8c </w:t>
            </w:r>
            <w:r w:rsidR="0032482F" w:rsidRPr="000575A0">
              <w:rPr>
                <w:rFonts w:ascii="Calibri" w:eastAsia="Calibri" w:hAnsi="Calibri"/>
                <w:position w:val="-28"/>
                <w:sz w:val="22"/>
                <w:szCs w:val="22"/>
                <w:lang w:val="en-ZW"/>
              </w:rPr>
              <w:object w:dxaOrig="1020" w:dyaOrig="680">
                <v:shape id="_x0000_i1027" type="#_x0000_t75" style="width:53.65pt;height:33.95pt" o:ole="" fillcolor="window">
                  <v:imagedata r:id="rId11" o:title=""/>
                </v:shape>
                <o:OLEObject Type="Embed" ProgID="Equation.3" ShapeID="_x0000_i1027" DrawAspect="Content" ObjectID="_1569401649" r:id="rId12"/>
              </w:objec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√√√</w:t>
            </w:r>
          </w:p>
        </w:tc>
      </w:tr>
      <w:tr w:rsidR="00DB6FEB" w:rsidRPr="00990B35" w:rsidTr="008D49EE">
        <w:trPr>
          <w:trHeight w:val="362"/>
        </w:trPr>
        <w:tc>
          <w:tcPr>
            <w:tcW w:w="4700" w:type="dxa"/>
            <w:shd w:val="clear" w:color="auto" w:fill="D9D9D9" w:themeFill="background1" w:themeFillShade="D9"/>
          </w:tcPr>
          <w:p w:rsidR="00B9537C" w:rsidRPr="00990B35" w:rsidRDefault="00B9537C" w:rsidP="00B9537C">
            <w:pPr>
              <w:keepNext/>
              <w:spacing w:after="0"/>
              <w:outlineLvl w:val="0"/>
              <w:rPr>
                <w:rFonts w:ascii="Times New Roman" w:hAnsi="Times New Roman"/>
                <w:kern w:val="28"/>
              </w:rPr>
            </w:pPr>
            <w:r>
              <w:rPr>
                <w:rFonts w:ascii="Times New Roman" w:hAnsi="Times New Roman"/>
                <w:kern w:val="28"/>
              </w:rPr>
              <w:t>1.3</w:t>
            </w:r>
            <w:r w:rsidR="00F3738B">
              <w:rPr>
                <w:rFonts w:ascii="Times New Roman" w:hAnsi="Times New Roman"/>
                <w:kern w:val="28"/>
              </w:rPr>
              <w:t xml:space="preserve"> Gee die</w:t>
            </w:r>
            <w:r w:rsidR="00F3738B" w:rsidRPr="00B7037C">
              <w:rPr>
                <w:rFonts w:ascii="Times New Roman" w:hAnsi="Times New Roman"/>
                <w:kern w:val="28"/>
                <w:lang w:val="af-ZA"/>
              </w:rPr>
              <w:t xml:space="preserve"> definisie</w:t>
            </w:r>
            <w:r w:rsidR="00F3738B">
              <w:rPr>
                <w:rFonts w:ascii="Times New Roman" w:hAnsi="Times New Roman"/>
                <w:kern w:val="28"/>
              </w:rPr>
              <w:t xml:space="preserve"> van O(n)                    </w:t>
            </w:r>
            <w:r>
              <w:rPr>
                <w:rFonts w:ascii="Times New Roman" w:hAnsi="Times New Roman"/>
                <w:kern w:val="28"/>
              </w:rPr>
              <w:t xml:space="preserve">                </w:t>
            </w:r>
            <w:r w:rsidR="00F3738B">
              <w:rPr>
                <w:rFonts w:ascii="Times New Roman" w:hAnsi="Times New Roman"/>
                <w:kern w:val="28"/>
              </w:rPr>
              <w:t>(</w:t>
            </w:r>
            <w:r w:rsidR="00396B7A">
              <w:rPr>
                <w:rFonts w:ascii="Times New Roman" w:hAnsi="Times New Roman"/>
                <w:kern w:val="28"/>
              </w:rPr>
              <w:t>2</w:t>
            </w:r>
            <w:r w:rsidR="00F3738B">
              <w:rPr>
                <w:rFonts w:ascii="Times New Roman" w:hAnsi="Times New Roman"/>
                <w:kern w:val="28"/>
              </w:rPr>
              <w:t>)</w:t>
            </w:r>
          </w:p>
        </w:tc>
        <w:tc>
          <w:tcPr>
            <w:tcW w:w="4622" w:type="dxa"/>
            <w:gridSpan w:val="2"/>
            <w:shd w:val="clear" w:color="auto" w:fill="D9D9D9" w:themeFill="background1" w:themeFillShade="D9"/>
          </w:tcPr>
          <w:p w:rsidR="00DB6FEB" w:rsidRDefault="00B9537C" w:rsidP="00B9537C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left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1.</w:t>
            </w:r>
            <w:r w:rsidR="00F3738B">
              <w:rPr>
                <w:rFonts w:ascii="Times New Roman" w:hAnsi="Times New Roman"/>
                <w:i/>
                <w:lang w:val="en-US"/>
              </w:rPr>
              <w:t>3.</w:t>
            </w:r>
            <w:r w:rsidR="00F3738B">
              <w:rPr>
                <w:rFonts w:ascii="Times New Roman" w:hAnsi="Times New Roman"/>
                <w:kern w:val="28"/>
              </w:rPr>
              <w:t xml:space="preserve"> Give the definition for: O(n)                        </w:t>
            </w:r>
            <w:r>
              <w:rPr>
                <w:rFonts w:ascii="Times New Roman" w:hAnsi="Times New Roman"/>
                <w:kern w:val="28"/>
              </w:rPr>
              <w:t xml:space="preserve">  </w:t>
            </w:r>
            <w:r w:rsidR="00F3738B">
              <w:rPr>
                <w:rFonts w:ascii="Times New Roman" w:hAnsi="Times New Roman"/>
                <w:kern w:val="28"/>
              </w:rPr>
              <w:t>(</w:t>
            </w:r>
            <w:r w:rsidR="00396B7A">
              <w:rPr>
                <w:rFonts w:ascii="Times New Roman" w:hAnsi="Times New Roman"/>
                <w:kern w:val="28"/>
              </w:rPr>
              <w:t>2</w:t>
            </w:r>
            <w:r>
              <w:rPr>
                <w:rFonts w:ascii="Times New Roman" w:hAnsi="Times New Roman"/>
                <w:kern w:val="28"/>
              </w:rPr>
              <w:t>)</w:t>
            </w:r>
            <w:r w:rsidR="00F3738B">
              <w:rPr>
                <w:rFonts w:ascii="Times New Roman" w:hAnsi="Times New Roman"/>
                <w:kern w:val="28"/>
              </w:rPr>
              <w:t xml:space="preserve">         </w:t>
            </w:r>
          </w:p>
        </w:tc>
      </w:tr>
      <w:tr w:rsidR="000575A0" w:rsidRPr="00990B35" w:rsidTr="000575A0">
        <w:trPr>
          <w:trHeight w:val="362"/>
        </w:trPr>
        <w:tc>
          <w:tcPr>
            <w:tcW w:w="9322" w:type="dxa"/>
            <w:gridSpan w:val="3"/>
            <w:shd w:val="clear" w:color="auto" w:fill="auto"/>
          </w:tcPr>
          <w:p w:rsidR="000575A0" w:rsidRPr="007B2D90" w:rsidRDefault="000575A0" w:rsidP="007B2D90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157D84">
              <w:rPr>
                <w:sz w:val="18"/>
                <w:szCs w:val="18"/>
              </w:rPr>
              <w:t>Consider a function f(n) that is non-negative for all inters n&gt;=0.  We say that “f(n) is big oh g(n)” which we write f(n) = O(g(n)), if there exists an inter n0 and a constant c&gt; 0 so that for all integers n&gt;=n0, f(n) &lt;= c g(n). √√</w:t>
            </w:r>
          </w:p>
        </w:tc>
      </w:tr>
    </w:tbl>
    <w:p w:rsidR="003D68F2" w:rsidRDefault="003D68F2" w:rsidP="003D68F2">
      <w:pPr>
        <w:rPr>
          <w:lang w:val="en-ZA"/>
        </w:rPr>
      </w:pPr>
    </w:p>
    <w:p w:rsidR="00BC1F18" w:rsidRDefault="00BC1F18" w:rsidP="00BC1F18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jc w:val="center"/>
        <w:rPr>
          <w:b/>
          <w:noProof/>
          <w:sz w:val="24"/>
        </w:rPr>
      </w:pPr>
      <w:r>
        <w:rPr>
          <w:b/>
          <w:noProof/>
          <w:sz w:val="24"/>
        </w:rPr>
        <w:t>Vraag 2</w:t>
      </w:r>
      <w:r w:rsidR="006325E0">
        <w:rPr>
          <w:b/>
          <w:noProof/>
          <w:sz w:val="24"/>
        </w:rPr>
        <w:t xml:space="preserve"> </w:t>
      </w:r>
      <w:r>
        <w:rPr>
          <w:b/>
          <w:noProof/>
          <w:sz w:val="24"/>
        </w:rPr>
        <w:t xml:space="preserve">/ </w:t>
      </w:r>
      <w:r w:rsidRPr="006A4A0F">
        <w:rPr>
          <w:b/>
          <w:i/>
          <w:noProof/>
          <w:sz w:val="24"/>
        </w:rPr>
        <w:t xml:space="preserve">Question </w:t>
      </w:r>
      <w:r>
        <w:rPr>
          <w:b/>
          <w:i/>
          <w:noProof/>
          <w:sz w:val="24"/>
        </w:rPr>
        <w:t>2</w:t>
      </w:r>
      <w:r>
        <w:rPr>
          <w:b/>
          <w:noProof/>
          <w:sz w:val="24"/>
        </w:rP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3A1FEA" w:rsidTr="008D49EE">
        <w:tc>
          <w:tcPr>
            <w:tcW w:w="4622" w:type="dxa"/>
            <w:shd w:val="clear" w:color="auto" w:fill="D9D9D9" w:themeFill="background1" w:themeFillShade="D9"/>
          </w:tcPr>
          <w:p w:rsidR="003A1FEA" w:rsidRDefault="003A1FEA" w:rsidP="003A1FEA">
            <w:pPr>
              <w:pStyle w:val="Heading1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2. </w:t>
            </w:r>
            <w:proofErr w:type="spellStart"/>
            <w:r w:rsidRPr="003D68F2">
              <w:rPr>
                <w:rFonts w:ascii="Times New Roman" w:hAnsi="Times New Roman"/>
                <w:b w:val="0"/>
                <w:sz w:val="20"/>
              </w:rPr>
              <w:t>Aanvaar</w:t>
            </w:r>
            <w:proofErr w:type="spellEnd"/>
            <w:r w:rsidRPr="003D68F2">
              <w:rPr>
                <w:rFonts w:ascii="Times New Roman" w:hAnsi="Times New Roman"/>
                <w:b w:val="0"/>
                <w:sz w:val="20"/>
              </w:rPr>
              <w:t xml:space="preserve"> die </w:t>
            </w:r>
            <w:proofErr w:type="spellStart"/>
            <w:r w:rsidRPr="003D68F2">
              <w:rPr>
                <w:rFonts w:ascii="Times New Roman" w:hAnsi="Times New Roman"/>
                <w:b w:val="0"/>
                <w:sz w:val="20"/>
              </w:rPr>
              <w:t>volgende</w:t>
            </w:r>
            <w:proofErr w:type="spellEnd"/>
            <w:r w:rsidRPr="003D68F2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3D68F2">
              <w:rPr>
                <w:rFonts w:ascii="Times New Roman" w:hAnsi="Times New Roman"/>
                <w:b w:val="0"/>
                <w:sz w:val="20"/>
              </w:rPr>
              <w:t>kode</w:t>
            </w:r>
            <w:proofErr w:type="spellEnd"/>
            <w:r w:rsidRPr="003D68F2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3D68F2">
              <w:rPr>
                <w:rFonts w:ascii="Times New Roman" w:hAnsi="Times New Roman"/>
                <w:b w:val="0"/>
                <w:sz w:val="20"/>
              </w:rPr>
              <w:t>bestaan</w:t>
            </w:r>
            <w:proofErr w:type="spellEnd"/>
            <w:r w:rsidRPr="003D68F2">
              <w:rPr>
                <w:rFonts w:ascii="Times New Roman" w:hAnsi="Times New Roman"/>
                <w:b w:val="0"/>
                <w:sz w:val="20"/>
              </w:rPr>
              <w:t>:</w:t>
            </w:r>
          </w:p>
          <w:p w:rsidR="003A1FEA" w:rsidRPr="00B7037C" w:rsidRDefault="003A1FEA" w:rsidP="003A1FEA">
            <w:pPr>
              <w:rPr>
                <w:lang w:val="en-ZA"/>
              </w:rPr>
            </w:pPr>
            <w:proofErr w:type="spellStart"/>
            <w:r w:rsidRPr="008D49EE">
              <w:rPr>
                <w:rFonts w:ascii="Times New Roman" w:hAnsi="Times New Roman"/>
                <w:lang w:val="en-ZA"/>
              </w:rPr>
              <w:t>Ontwerp</w:t>
            </w:r>
            <w:proofErr w:type="spellEnd"/>
            <w:r w:rsidRPr="008D49EE">
              <w:rPr>
                <w:rFonts w:ascii="Times New Roman" w:hAnsi="Times New Roman"/>
                <w:lang w:val="en-ZA"/>
              </w:rPr>
              <w:t xml:space="preserve"> ’n </w:t>
            </w:r>
            <w:proofErr w:type="spellStart"/>
            <w:r w:rsidRPr="008D49EE">
              <w:rPr>
                <w:rFonts w:ascii="Times New Roman" w:hAnsi="Times New Roman"/>
                <w:lang w:val="en-ZA"/>
              </w:rPr>
              <w:t>metode</w:t>
            </w:r>
            <w:proofErr w:type="spellEnd"/>
            <w:r w:rsidRPr="008D49EE">
              <w:rPr>
                <w:rFonts w:ascii="Times New Roman" w:hAnsi="Times New Roman"/>
                <w:lang w:val="en-ZA"/>
              </w:rPr>
              <w:t xml:space="preserve"> </w:t>
            </w:r>
            <w:proofErr w:type="spellStart"/>
            <w:r w:rsidRPr="008D49EE">
              <w:rPr>
                <w:rFonts w:ascii="Times New Roman" w:hAnsi="Times New Roman"/>
                <w:lang w:val="en-ZA"/>
              </w:rPr>
              <w:t>vir</w:t>
            </w:r>
            <w:proofErr w:type="spellEnd"/>
            <w:r w:rsidRPr="008D49EE">
              <w:rPr>
                <w:rFonts w:ascii="Times New Roman" w:hAnsi="Times New Roman"/>
                <w:lang w:val="en-ZA"/>
              </w:rPr>
              <w:t xml:space="preserve"> die </w:t>
            </w:r>
            <w:proofErr w:type="spellStart"/>
            <w:r w:rsidRPr="008D49EE">
              <w:rPr>
                <w:rFonts w:ascii="Times New Roman" w:hAnsi="Times New Roman"/>
                <w:lang w:val="en-ZA"/>
              </w:rPr>
              <w:t>klas</w:t>
            </w:r>
            <w:proofErr w:type="spellEnd"/>
            <w:r w:rsidRPr="008D49EE">
              <w:rPr>
                <w:rFonts w:ascii="Times New Roman" w:hAnsi="Times New Roman"/>
                <w:lang w:val="en-ZA"/>
              </w:rPr>
              <w:t xml:space="preserve"> Stack </w:t>
            </w:r>
            <w:proofErr w:type="spellStart"/>
            <w:r w:rsidRPr="008D49EE">
              <w:rPr>
                <w:rFonts w:ascii="Times New Roman" w:hAnsi="Times New Roman"/>
                <w:lang w:val="en-ZA"/>
              </w:rPr>
              <w:t>genaamd</w:t>
            </w:r>
            <w:proofErr w:type="spellEnd"/>
            <w:r>
              <w:rPr>
                <w:lang w:val="en-ZA"/>
              </w:rPr>
              <w:t xml:space="preserve">:  </w:t>
            </w:r>
            <w:r>
              <w:rPr>
                <w:i/>
                <w:lang w:val="en-ZA"/>
              </w:rPr>
              <w:t>pop()</w:t>
            </w:r>
            <w:r>
              <w:rPr>
                <w:lang w:val="en-ZA"/>
              </w:rPr>
              <w:t xml:space="preserve"> in Java                                                 (5)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:rsidR="003A1FEA" w:rsidRDefault="003A1FEA" w:rsidP="003A1FEA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>2. Assume the following code exists.</w:t>
            </w:r>
          </w:p>
          <w:p w:rsidR="003A1FEA" w:rsidRPr="00F618EF" w:rsidRDefault="003A1FEA" w:rsidP="003A1FEA">
            <w:pPr>
              <w:pStyle w:val="BodyText"/>
              <w:rPr>
                <w:i/>
              </w:rPr>
            </w:pPr>
            <w:r w:rsidRPr="00832E7A">
              <w:rPr>
                <w:lang w:val="en-ZA"/>
              </w:rPr>
              <w:t xml:space="preserve">Design a method for the class </w:t>
            </w:r>
            <w:r>
              <w:rPr>
                <w:lang w:val="en-ZA"/>
              </w:rPr>
              <w:t>Stack</w:t>
            </w:r>
            <w:r w:rsidRPr="00832E7A">
              <w:rPr>
                <w:lang w:val="en-ZA"/>
              </w:rPr>
              <w:t xml:space="preserve"> called: </w:t>
            </w:r>
            <w:proofErr w:type="gramStart"/>
            <w:r>
              <w:rPr>
                <w:i/>
                <w:lang w:val="en-ZA"/>
              </w:rPr>
              <w:t>pop(</w:t>
            </w:r>
            <w:proofErr w:type="gramEnd"/>
            <w:r>
              <w:rPr>
                <w:i/>
                <w:lang w:val="en-ZA"/>
              </w:rPr>
              <w:t>)</w:t>
            </w:r>
            <w:r>
              <w:rPr>
                <w:lang w:val="en-ZA"/>
              </w:rPr>
              <w:t xml:space="preserve"> in Java.                                                                   (5)</w:t>
            </w:r>
          </w:p>
        </w:tc>
      </w:tr>
      <w:tr w:rsidR="003D68F2" w:rsidTr="00BF659E">
        <w:tc>
          <w:tcPr>
            <w:tcW w:w="9242" w:type="dxa"/>
            <w:gridSpan w:val="2"/>
          </w:tcPr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>public class Stack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>{ private Listing[] data;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private int top;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private int size;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public Stack( )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{  top = -1;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   size = 100;</w:t>
            </w:r>
          </w:p>
          <w:p w:rsidR="008D49EE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   data = new Listing[100];  </w:t>
            </w:r>
          </w:p>
          <w:p w:rsidR="00BF659E" w:rsidRPr="008D49EE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>}</w:t>
            </w:r>
          </w:p>
        </w:tc>
      </w:tr>
      <w:tr w:rsidR="00C0711F" w:rsidTr="00BF659E">
        <w:tc>
          <w:tcPr>
            <w:tcW w:w="9242" w:type="dxa"/>
            <w:gridSpan w:val="2"/>
          </w:tcPr>
          <w:p w:rsidR="00C0711F" w:rsidRDefault="00C0711F" w:rsidP="00C0711F">
            <w:pPr>
              <w:rPr>
                <w:lang w:val="en-ZA"/>
              </w:rPr>
            </w:pPr>
            <w:r>
              <w:rPr>
                <w:lang w:val="en-ZA"/>
              </w:rPr>
              <w:t xml:space="preserve">Ontwerp ’n metode vir die klas Stack genaamd:  </w:t>
            </w:r>
            <w:r>
              <w:rPr>
                <w:i/>
                <w:lang w:val="en-ZA"/>
              </w:rPr>
              <w:t>push()</w:t>
            </w:r>
            <w:r>
              <w:rPr>
                <w:lang w:val="en-ZA"/>
              </w:rPr>
              <w:t xml:space="preserve"> </w:t>
            </w:r>
          </w:p>
          <w:p w:rsidR="00C0711F" w:rsidRDefault="00C0711F" w:rsidP="00C0711F">
            <w:pPr>
              <w:rPr>
                <w:rFonts w:cs="Calibri"/>
                <w:lang w:val="en-ZA"/>
              </w:rPr>
            </w:pPr>
            <w:r w:rsidRPr="00245761">
              <w:rPr>
                <w:lang w:val="en-ZA"/>
              </w:rPr>
              <w:t xml:space="preserve">  </w:t>
            </w:r>
            <w:r w:rsidRPr="000D1C00">
              <w:rPr>
                <w:lang w:val="en-ZA"/>
              </w:rPr>
              <w:t xml:space="preserve">public </w:t>
            </w:r>
            <w:r w:rsidR="003A134C">
              <w:rPr>
                <w:lang w:val="en-ZA"/>
              </w:rPr>
              <w:t>Listing</w:t>
            </w:r>
            <w:r w:rsidRPr="000D1C00">
              <w:rPr>
                <w:lang w:val="en-ZA"/>
              </w:rPr>
              <w:t xml:space="preserve"> p</w:t>
            </w:r>
            <w:r w:rsidR="003A1FEA">
              <w:rPr>
                <w:lang w:val="en-ZA"/>
              </w:rPr>
              <w:t>op</w:t>
            </w:r>
            <w:r w:rsidRPr="000D1C00">
              <w:rPr>
                <w:lang w:val="en-ZA"/>
              </w:rPr>
              <w:t>()</w:t>
            </w:r>
            <w:r>
              <w:rPr>
                <w:lang w:val="en-ZA"/>
              </w:rPr>
              <w:t xml:space="preserve"> </w:t>
            </w:r>
            <w:r w:rsidRPr="00C0711F">
              <w:rPr>
                <w:rFonts w:cs="Calibri"/>
                <w:lang w:val="en-ZA"/>
              </w:rPr>
              <w:t>√</w:t>
            </w:r>
          </w:p>
          <w:p w:rsidR="003A1FEA" w:rsidRPr="000D1C00" w:rsidRDefault="003A1FEA" w:rsidP="00C0711F">
            <w:pPr>
              <w:rPr>
                <w:lang w:val="en-ZA"/>
              </w:rPr>
            </w:pPr>
            <w:r>
              <w:rPr>
                <w:rFonts w:cs="Calibri"/>
                <w:lang w:val="en-ZA"/>
              </w:rPr>
              <w:t xml:space="preserve">  </w:t>
            </w:r>
            <w:proofErr w:type="spellStart"/>
            <w:r>
              <w:rPr>
                <w:rFonts w:cs="Calibri"/>
                <w:lang w:val="en-ZA"/>
              </w:rPr>
              <w:t>int</w:t>
            </w:r>
            <w:proofErr w:type="spellEnd"/>
            <w:r>
              <w:rPr>
                <w:rFonts w:cs="Calibri"/>
                <w:lang w:val="en-ZA"/>
              </w:rPr>
              <w:t xml:space="preserve"> </w:t>
            </w:r>
            <w:proofErr w:type="spellStart"/>
            <w:r>
              <w:rPr>
                <w:rFonts w:cs="Calibri"/>
                <w:lang w:val="en-ZA"/>
              </w:rPr>
              <w:t>toplocation</w:t>
            </w:r>
            <w:proofErr w:type="spellEnd"/>
            <w:r>
              <w:rPr>
                <w:rFonts w:cs="Calibri"/>
                <w:lang w:val="en-ZA"/>
              </w:rPr>
              <w:t>;</w:t>
            </w:r>
          </w:p>
          <w:p w:rsidR="00C0711F" w:rsidRPr="000D1C00" w:rsidRDefault="003A1FEA" w:rsidP="00C0711F">
            <w:pPr>
              <w:rPr>
                <w:lang w:val="en-ZA"/>
              </w:rPr>
            </w:pPr>
            <w:r>
              <w:rPr>
                <w:lang w:val="en-ZA"/>
              </w:rPr>
              <w:t xml:space="preserve">   {  if(top == </w:t>
            </w:r>
            <w:r w:rsidR="00C0711F" w:rsidRPr="000D1C00">
              <w:rPr>
                <w:lang w:val="en-ZA"/>
              </w:rPr>
              <w:t>-1)</w:t>
            </w:r>
            <w:r w:rsidR="00C0711F" w:rsidRPr="00C0711F">
              <w:rPr>
                <w:rFonts w:cs="Calibri"/>
                <w:lang w:val="en-ZA"/>
              </w:rPr>
              <w:t xml:space="preserve"> √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    return </w:t>
            </w:r>
            <w:r w:rsidR="003A134C">
              <w:rPr>
                <w:lang w:val="en-ZA"/>
              </w:rPr>
              <w:t>null</w:t>
            </w:r>
            <w:r w:rsidRPr="000D1C00">
              <w:rPr>
                <w:lang w:val="en-ZA"/>
              </w:rPr>
              <w:t xml:space="preserve">;  // ** </w:t>
            </w:r>
            <w:r w:rsidR="003A1FEA">
              <w:rPr>
                <w:lang w:val="en-ZA"/>
              </w:rPr>
              <w:t xml:space="preserve">underflow </w:t>
            </w:r>
            <w:r w:rsidRPr="000D1C00">
              <w:rPr>
                <w:lang w:val="en-ZA"/>
              </w:rPr>
              <w:t>error **</w:t>
            </w:r>
            <w:r w:rsidRPr="00C0711F">
              <w:rPr>
                <w:rFonts w:cs="Calibri"/>
                <w:lang w:val="en-ZA"/>
              </w:rPr>
              <w:t>√</w:t>
            </w:r>
            <w:bookmarkStart w:id="1" w:name="_GoBack"/>
            <w:bookmarkEnd w:id="1"/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else</w:t>
            </w:r>
          </w:p>
          <w:p w:rsidR="003A1FEA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{  </w:t>
            </w:r>
          </w:p>
          <w:p w:rsidR="003A1FEA" w:rsidRDefault="003A1FEA" w:rsidP="00C0711F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</w:t>
            </w:r>
            <w:proofErr w:type="spellStart"/>
            <w:r>
              <w:rPr>
                <w:lang w:val="en-ZA"/>
              </w:rPr>
              <w:t>toplocation</w:t>
            </w:r>
            <w:proofErr w:type="spellEnd"/>
            <w:r>
              <w:rPr>
                <w:lang w:val="en-ZA"/>
              </w:rPr>
              <w:t xml:space="preserve"> = top;</w:t>
            </w:r>
          </w:p>
          <w:p w:rsidR="00C0711F" w:rsidRPr="000D1C00" w:rsidRDefault="003A1FEA" w:rsidP="00C0711F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top = top-1</w:t>
            </w:r>
            <w:r w:rsidR="00C0711F" w:rsidRPr="000D1C00">
              <w:rPr>
                <w:lang w:val="en-ZA"/>
              </w:rPr>
              <w:t>;</w:t>
            </w:r>
            <w:r w:rsidR="00C0711F" w:rsidRPr="00C0711F">
              <w:rPr>
                <w:rFonts w:cs="Calibri"/>
                <w:lang w:val="en-ZA"/>
              </w:rPr>
              <w:t xml:space="preserve"> √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   </w:t>
            </w:r>
            <w:r w:rsidR="003A1FEA">
              <w:rPr>
                <w:lang w:val="en-ZA"/>
              </w:rPr>
              <w:t xml:space="preserve">return </w:t>
            </w:r>
            <w:r w:rsidRPr="000D1C00">
              <w:rPr>
                <w:lang w:val="en-ZA"/>
              </w:rPr>
              <w:t>data[</w:t>
            </w:r>
            <w:proofErr w:type="spellStart"/>
            <w:r w:rsidRPr="000D1C00">
              <w:rPr>
                <w:lang w:val="en-ZA"/>
              </w:rPr>
              <w:t>top</w:t>
            </w:r>
            <w:r w:rsidR="003A1FEA">
              <w:rPr>
                <w:lang w:val="en-ZA"/>
              </w:rPr>
              <w:t>location</w:t>
            </w:r>
            <w:proofErr w:type="spellEnd"/>
            <w:r w:rsidRPr="000D1C00">
              <w:rPr>
                <w:lang w:val="en-ZA"/>
              </w:rPr>
              <w:t>]</w:t>
            </w:r>
            <w:r w:rsidR="003A1FEA">
              <w:rPr>
                <w:lang w:val="en-ZA"/>
              </w:rPr>
              <w:t>;</w:t>
            </w:r>
            <w:r w:rsidR="003A1FEA" w:rsidRPr="00C0711F">
              <w:rPr>
                <w:rFonts w:cs="Calibri"/>
                <w:lang w:val="en-ZA"/>
              </w:rPr>
              <w:t xml:space="preserve"> √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}</w:t>
            </w:r>
          </w:p>
          <w:p w:rsidR="00C0711F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}</w:t>
            </w:r>
            <w:r>
              <w:rPr>
                <w:lang w:val="en-ZA"/>
              </w:rPr>
              <w:br w:type="column"/>
            </w:r>
          </w:p>
          <w:p w:rsidR="00C0711F" w:rsidRPr="00C0711F" w:rsidRDefault="00C0711F" w:rsidP="00C0711F">
            <w:pPr>
              <w:rPr>
                <w:rFonts w:cs="Calibri"/>
                <w:lang w:val="en-ZA"/>
              </w:rPr>
            </w:pPr>
          </w:p>
          <w:p w:rsidR="00C0711F" w:rsidRPr="002F063F" w:rsidRDefault="00C0711F" w:rsidP="008D49EE">
            <w:pPr>
              <w:spacing w:after="0" w:line="240" w:lineRule="auto"/>
              <w:contextualSpacing/>
              <w:rPr>
                <w:lang w:val="en-ZA"/>
              </w:rPr>
            </w:pPr>
          </w:p>
        </w:tc>
      </w:tr>
    </w:tbl>
    <w:p w:rsidR="003D68F2" w:rsidRDefault="003D68F2" w:rsidP="003D68F2"/>
    <w:p w:rsidR="00BC1F18" w:rsidRDefault="008D49EE" w:rsidP="00BC1F18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br w:type="page"/>
      </w:r>
      <w:r w:rsidR="00BC1F18">
        <w:rPr>
          <w:b/>
          <w:noProof/>
          <w:sz w:val="24"/>
        </w:rPr>
        <w:lastRenderedPageBreak/>
        <w:t xml:space="preserve">Vraag 3/ </w:t>
      </w:r>
      <w:r w:rsidR="00BC1F18" w:rsidRPr="006A4A0F">
        <w:rPr>
          <w:b/>
          <w:i/>
          <w:noProof/>
          <w:sz w:val="24"/>
        </w:rPr>
        <w:t xml:space="preserve">Question </w:t>
      </w:r>
      <w:r w:rsidR="00BC1F18">
        <w:rPr>
          <w:b/>
          <w:i/>
          <w:noProof/>
          <w:sz w:val="24"/>
        </w:rPr>
        <w:t>3</w:t>
      </w:r>
      <w:r w:rsidR="00BC1F18">
        <w:rPr>
          <w:b/>
          <w:noProof/>
          <w:sz w:val="24"/>
        </w:rPr>
        <w:t xml:space="preserve"> (25)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732"/>
        <w:gridCol w:w="4732"/>
      </w:tblGrid>
      <w:tr w:rsidR="00D7783A" w:rsidTr="00D7783A">
        <w:tc>
          <w:tcPr>
            <w:tcW w:w="4732" w:type="dxa"/>
          </w:tcPr>
          <w:p w:rsidR="00D7783A" w:rsidRPr="00D7783A" w:rsidRDefault="003D68F2" w:rsidP="00D7783A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 w:rsidRPr="00245761">
              <w:rPr>
                <w:lang w:val="en-ZA"/>
              </w:rPr>
              <w:t xml:space="preserve">  </w:t>
            </w:r>
            <w:r>
              <w:rPr>
                <w:lang w:val="en-ZA"/>
              </w:rPr>
              <w:br w:type="column"/>
            </w:r>
            <w:r w:rsidR="00DB6FEB">
              <w:t xml:space="preserve">3 </w:t>
            </w:r>
            <w:r w:rsidR="00D7783A">
              <w:t>Bestudeer die volgende klas:</w:t>
            </w:r>
          </w:p>
        </w:tc>
        <w:tc>
          <w:tcPr>
            <w:tcW w:w="4732" w:type="dxa"/>
          </w:tcPr>
          <w:p w:rsidR="00D7783A" w:rsidRPr="00D7783A" w:rsidRDefault="00DB6FEB" w:rsidP="00D7783A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  <w:r>
              <w:rPr>
                <w:i/>
              </w:rPr>
              <w:t xml:space="preserve">3 </w:t>
            </w:r>
            <w:r w:rsidR="00D7783A">
              <w:rPr>
                <w:i/>
              </w:rPr>
              <w:t>Study the following class:</w:t>
            </w:r>
          </w:p>
        </w:tc>
      </w:tr>
      <w:tr w:rsidR="00D7783A" w:rsidTr="00D7783A">
        <w:tc>
          <w:tcPr>
            <w:tcW w:w="9464" w:type="dxa"/>
            <w:gridSpan w:val="2"/>
          </w:tcPr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public class SLL&lt;T extends Comparable&lt;? super T&gt;&gt;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{ 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>private Element&lt;T&gt; head;  // list header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>private Element&lt;T&gt; tail;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public SLL()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{  head = null;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 xml:space="preserve">   tail = null;</w:t>
            </w:r>
            <w:r w:rsidR="00BC1F18">
              <w:t>}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…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public class Element&lt;T1 extends Comparable&lt;? super T&gt;&gt;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{ 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private T1 data;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private Element&lt;T1&gt; next;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public Element(T1 param)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{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</w:r>
            <w:r>
              <w:tab/>
              <w:t xml:space="preserve"> data = param;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}  </w:t>
            </w:r>
            <w:r>
              <w:tab/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}// end of inner class Node        </w:t>
            </w:r>
          </w:p>
          <w:p w:rsidR="00D7783A" w:rsidRDefault="008717D1" w:rsidP="008717D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rPr>
                <w:i/>
                <w:kern w:val="28"/>
              </w:rPr>
            </w:pPr>
            <w:r>
              <w:t xml:space="preserve">    }</w:t>
            </w:r>
          </w:p>
        </w:tc>
      </w:tr>
      <w:tr w:rsidR="00D7783A" w:rsidTr="008D49EE">
        <w:trPr>
          <w:trHeight w:val="557"/>
        </w:trPr>
        <w:tc>
          <w:tcPr>
            <w:tcW w:w="4732" w:type="dxa"/>
            <w:shd w:val="clear" w:color="auto" w:fill="D9D9D9" w:themeFill="background1" w:themeFillShade="D9"/>
          </w:tcPr>
          <w:p w:rsidR="00D7783A" w:rsidRPr="00E20B2B" w:rsidRDefault="00F3738B" w:rsidP="00F3738B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3.1 </w:t>
            </w:r>
            <w:r w:rsidR="00D7783A" w:rsidRPr="00E20B2B">
              <w:rPr>
                <w:b w:val="0"/>
                <w:sz w:val="18"/>
                <w:szCs w:val="18"/>
              </w:rPr>
              <w:t>Skryf  ‘n metode in Java vir die klas</w:t>
            </w:r>
            <w:r w:rsidR="008717D1">
              <w:rPr>
                <w:b w:val="0"/>
                <w:sz w:val="18"/>
                <w:szCs w:val="18"/>
              </w:rPr>
              <w:t xml:space="preserve"> SLL genaamd  append()</w:t>
            </w:r>
            <w:r w:rsidR="00D7783A" w:rsidRPr="00E20B2B">
              <w:rPr>
                <w:b w:val="0"/>
                <w:sz w:val="18"/>
                <w:szCs w:val="18"/>
              </w:rPr>
              <w:t xml:space="preserve"> wat </w:t>
            </w:r>
            <w:r w:rsidR="008717D1">
              <w:rPr>
                <w:b w:val="0"/>
                <w:sz w:val="18"/>
                <w:szCs w:val="18"/>
              </w:rPr>
              <w:t>‘n nuwe element aan die einde van die lys byvoeg. (</w:t>
            </w:r>
            <w:r w:rsidR="003D68F2">
              <w:rPr>
                <w:b w:val="0"/>
                <w:sz w:val="18"/>
                <w:szCs w:val="18"/>
              </w:rPr>
              <w:t>5</w:t>
            </w:r>
            <w:r w:rsidR="008717D1">
              <w:rPr>
                <w:b w:val="0"/>
                <w:sz w:val="18"/>
                <w:szCs w:val="18"/>
              </w:rPr>
              <w:t>)</w:t>
            </w:r>
            <w:r w:rsidR="00D7783A" w:rsidRPr="00E20B2B">
              <w:rPr>
                <w:b w:val="0"/>
                <w:sz w:val="18"/>
                <w:szCs w:val="18"/>
              </w:rPr>
              <w:tab/>
            </w:r>
            <w:r w:rsidR="00D7783A" w:rsidRPr="00E20B2B">
              <w:rPr>
                <w:b w:val="0"/>
                <w:sz w:val="18"/>
                <w:szCs w:val="18"/>
              </w:rPr>
              <w:tab/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D7783A" w:rsidRPr="00E20B2B" w:rsidRDefault="00F3738B" w:rsidP="008717D1">
            <w:pPr>
              <w:pStyle w:val="BodyTex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3.1 </w:t>
            </w:r>
            <w:r w:rsidR="00D7783A" w:rsidRPr="00E20B2B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Write a method in Java for the class </w:t>
            </w:r>
            <w:r w:rsidR="008717D1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SLL called append that adds a new element at the back of the list </w:t>
            </w:r>
            <w:r w:rsidR="00D7783A" w:rsidRPr="00E20B2B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>(5)</w:t>
            </w:r>
          </w:p>
        </w:tc>
      </w:tr>
      <w:tr w:rsidR="00EF31F6" w:rsidTr="00EF31F6">
        <w:trPr>
          <w:trHeight w:val="557"/>
        </w:trPr>
        <w:tc>
          <w:tcPr>
            <w:tcW w:w="9464" w:type="dxa"/>
            <w:gridSpan w:val="2"/>
            <w:shd w:val="clear" w:color="auto" w:fill="auto"/>
          </w:tcPr>
          <w:p w:rsidR="00EF31F6" w:rsidRDefault="003A134C" w:rsidP="00C0711F">
            <w:pPr>
              <w:pStyle w:val="BodyText"/>
              <w:tabs>
                <w:tab w:val="left" w:pos="284"/>
                <w:tab w:val="left" w:pos="840"/>
                <w:tab w:val="left" w:pos="915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noProof/>
                <w:lang w:val="en-ZW" w:eastAsia="en-ZW"/>
              </w:rPr>
              <w:pict>
                <v:shape id="_x0000_i1028" type="#_x0000_t75" style="width:372.25pt;height:247.25pt;visibility:visible;mso-wrap-style:square">
                  <v:imagedata r:id="rId13" o:title=""/>
                </v:shape>
              </w:pict>
            </w:r>
          </w:p>
        </w:tc>
      </w:tr>
      <w:tr w:rsidR="00D7783A" w:rsidRPr="00E20B2B" w:rsidTr="00D7783A">
        <w:trPr>
          <w:trHeight w:val="698"/>
        </w:trPr>
        <w:tc>
          <w:tcPr>
            <w:tcW w:w="4732" w:type="dxa"/>
          </w:tcPr>
          <w:p w:rsidR="00C74049" w:rsidRPr="00E20B2B" w:rsidRDefault="00F3738B" w:rsidP="0027517F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 xml:space="preserve">3.2 </w:t>
            </w:r>
            <w:r w:rsidR="00C74049" w:rsidRPr="00E20B2B">
              <w:rPr>
                <w:b w:val="0"/>
                <w:sz w:val="18"/>
                <w:szCs w:val="18"/>
              </w:rPr>
              <w:t>Ontwerp ‘n metode genaamd:</w:t>
            </w:r>
            <w:r w:rsidR="00D7783A" w:rsidRPr="00E20B2B">
              <w:rPr>
                <w:b w:val="0"/>
                <w:sz w:val="18"/>
                <w:szCs w:val="18"/>
              </w:rPr>
              <w:t xml:space="preserve"> </w:t>
            </w:r>
          </w:p>
          <w:p w:rsidR="00F42E21" w:rsidRPr="00E20B2B" w:rsidRDefault="009D43A1" w:rsidP="00F42E21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E20B2B">
              <w:rPr>
                <w:i/>
                <w:sz w:val="18"/>
                <w:szCs w:val="18"/>
              </w:rPr>
              <w:t>filter</w:t>
            </w:r>
            <w:r w:rsidR="00D7783A" w:rsidRPr="00E20B2B">
              <w:rPr>
                <w:i/>
                <w:sz w:val="18"/>
                <w:szCs w:val="18"/>
              </w:rPr>
              <w:t>( …)</w:t>
            </w:r>
            <w:r w:rsidR="00D7783A" w:rsidRPr="00E20B2B">
              <w:rPr>
                <w:b w:val="0"/>
                <w:sz w:val="18"/>
                <w:szCs w:val="18"/>
              </w:rPr>
              <w:t xml:space="preserve">  om </w:t>
            </w:r>
            <w:r w:rsidRPr="00E20B2B">
              <w:rPr>
                <w:b w:val="0"/>
                <w:sz w:val="18"/>
                <w:szCs w:val="18"/>
              </w:rPr>
              <w:t>sekere elemente uit ‘n geskakelde lys te verwyder. Jou metodoe ontvan</w:t>
            </w:r>
            <w:r w:rsidR="00E20B2B" w:rsidRPr="00E20B2B">
              <w:rPr>
                <w:b w:val="0"/>
                <w:sz w:val="18"/>
                <w:szCs w:val="18"/>
              </w:rPr>
              <w:t>g</w:t>
            </w:r>
            <w:r w:rsidRPr="00E20B2B">
              <w:rPr>
                <w:b w:val="0"/>
                <w:sz w:val="18"/>
                <w:szCs w:val="18"/>
              </w:rPr>
              <w:t xml:space="preserve"> ‘n GESKAKELDE LYS wat PRESIES uit TWEE element bestaan (jy moet dit toets)</w:t>
            </w:r>
            <w:r w:rsidR="00E20B2B" w:rsidRPr="00E20B2B">
              <w:rPr>
                <w:b w:val="0"/>
                <w:sz w:val="18"/>
                <w:szCs w:val="18"/>
              </w:rPr>
              <w:t xml:space="preserve"> as parameter</w:t>
            </w:r>
            <w:r w:rsidRPr="00E20B2B">
              <w:rPr>
                <w:b w:val="0"/>
                <w:sz w:val="18"/>
                <w:szCs w:val="18"/>
              </w:rPr>
              <w:t>. Filter() moet al die elemente uit die roepe</w:t>
            </w:r>
            <w:r w:rsidR="00F42E21" w:rsidRPr="00E20B2B">
              <w:rPr>
                <w:b w:val="0"/>
                <w:sz w:val="18"/>
                <w:szCs w:val="18"/>
              </w:rPr>
              <w:t xml:space="preserve">nde lys uit haal wat KLEINER as die </w:t>
            </w:r>
            <w:r w:rsidR="00F42E21" w:rsidRPr="00E20B2B">
              <w:rPr>
                <w:b w:val="0"/>
                <w:sz w:val="18"/>
                <w:szCs w:val="18"/>
                <w:u w:val="single"/>
              </w:rPr>
              <w:t xml:space="preserve">eerste </w:t>
            </w:r>
            <w:r w:rsidR="00F42E21" w:rsidRPr="00E20B2B">
              <w:rPr>
                <w:b w:val="0"/>
                <w:sz w:val="18"/>
                <w:szCs w:val="18"/>
              </w:rPr>
              <w:t xml:space="preserve">PARAMETER LYS item is en wat GROTER AS die </w:t>
            </w:r>
            <w:r w:rsidR="00F42E21" w:rsidRPr="00E20B2B">
              <w:rPr>
                <w:b w:val="0"/>
                <w:sz w:val="18"/>
                <w:szCs w:val="18"/>
                <w:u w:val="single"/>
              </w:rPr>
              <w:t>tweede</w:t>
            </w:r>
            <w:r w:rsidR="00F42E21" w:rsidRPr="00E20B2B">
              <w:rPr>
                <w:b w:val="0"/>
                <w:sz w:val="18"/>
                <w:szCs w:val="18"/>
              </w:rPr>
              <w:t xml:space="preserve"> PARAMETER LYS item is: bv.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Roepende lys = {3,1,5,8,6,5,4,3,7,1,8}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parameter lys= {4,7}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NA filter: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Roepende</w:t>
            </w:r>
            <w:r w:rsidR="00E20B2B" w:rsidRPr="00E20B2B">
              <w:rPr>
                <w:rFonts w:ascii="Arial" w:hAnsi="Arial" w:cs="Arial"/>
                <w:i/>
                <w:sz w:val="18"/>
                <w:szCs w:val="18"/>
              </w:rPr>
              <w:t xml:space="preserve"> lys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= {5,6,5,4,7}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20B2B">
              <w:rPr>
                <w:rFonts w:ascii="Arial" w:hAnsi="Arial" w:cs="Arial"/>
                <w:sz w:val="18"/>
                <w:szCs w:val="18"/>
              </w:rPr>
              <w:t>Jy moet die kode gee vir al die bestaande</w:t>
            </w:r>
            <w:r w:rsidR="00E20B2B" w:rsidRPr="00E20B2B">
              <w:rPr>
                <w:rFonts w:ascii="Arial" w:hAnsi="Arial" w:cs="Arial"/>
                <w:sz w:val="18"/>
                <w:szCs w:val="18"/>
              </w:rPr>
              <w:t xml:space="preserve"> SLL metodes wat jy wil gebruik, b</w:t>
            </w:r>
            <w:r w:rsidR="00652FD7" w:rsidRPr="00E20B2B">
              <w:rPr>
                <w:rFonts w:ascii="Arial" w:hAnsi="Arial" w:cs="Arial"/>
                <w:sz w:val="18"/>
                <w:szCs w:val="18"/>
              </w:rPr>
              <w:t>eh</w:t>
            </w:r>
            <w:r w:rsidR="008717D1">
              <w:rPr>
                <w:rFonts w:ascii="Arial" w:hAnsi="Arial" w:cs="Arial"/>
                <w:szCs w:val="18"/>
              </w:rPr>
              <w:t>alwe toString</w:t>
            </w:r>
            <w:r w:rsidR="00652FD7" w:rsidRPr="008717D1">
              <w:rPr>
                <w:rFonts w:ascii="Arial" w:hAnsi="Arial" w:cs="Arial"/>
                <w:szCs w:val="18"/>
              </w:rPr>
              <w:t>()</w:t>
            </w:r>
            <w:r w:rsidR="003D68F2">
              <w:rPr>
                <w:rFonts w:ascii="Arial" w:hAnsi="Arial" w:cs="Arial"/>
                <w:szCs w:val="18"/>
              </w:rPr>
              <w:t xml:space="preserve">                   </w:t>
            </w:r>
          </w:p>
          <w:p w:rsidR="00D7783A" w:rsidRPr="00E20B2B" w:rsidRDefault="00D7783A" w:rsidP="00F42E21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E20B2B">
              <w:rPr>
                <w:b w:val="0"/>
                <w:sz w:val="18"/>
                <w:szCs w:val="18"/>
              </w:rPr>
              <w:tab/>
            </w:r>
            <w:r w:rsidRPr="00E20B2B">
              <w:rPr>
                <w:b w:val="0"/>
                <w:sz w:val="18"/>
                <w:szCs w:val="18"/>
              </w:rPr>
              <w:tab/>
            </w:r>
          </w:p>
        </w:tc>
        <w:tc>
          <w:tcPr>
            <w:tcW w:w="4732" w:type="dxa"/>
          </w:tcPr>
          <w:p w:rsidR="00C74049" w:rsidRPr="00E20B2B" w:rsidRDefault="00F3738B" w:rsidP="00D7783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3.2 </w:t>
            </w:r>
            <w:r w:rsidR="00D7783A" w:rsidRPr="00E20B2B">
              <w:rPr>
                <w:rFonts w:ascii="Arial" w:hAnsi="Arial" w:cs="Arial"/>
                <w:i/>
                <w:sz w:val="18"/>
                <w:szCs w:val="18"/>
              </w:rPr>
              <w:t>Design a method for the class called</w:t>
            </w:r>
            <w:r w:rsidR="00C74049" w:rsidRPr="00E20B2B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9D43A1" w:rsidRPr="00E20B2B" w:rsidRDefault="009D43A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b/>
                <w:sz w:val="18"/>
                <w:szCs w:val="18"/>
              </w:rPr>
              <w:t>filter</w:t>
            </w:r>
            <w:r w:rsidR="00D7783A" w:rsidRPr="00E20B2B">
              <w:rPr>
                <w:rFonts w:ascii="Arial" w:hAnsi="Arial" w:cs="Arial"/>
                <w:b/>
                <w:sz w:val="18"/>
                <w:szCs w:val="18"/>
              </w:rPr>
              <w:t>(…)</w:t>
            </w:r>
            <w:r w:rsidR="00D7783A" w:rsidRPr="00E20B2B">
              <w:rPr>
                <w:rFonts w:ascii="Arial" w:hAnsi="Arial" w:cs="Arial"/>
                <w:i/>
                <w:sz w:val="18"/>
                <w:szCs w:val="18"/>
              </w:rPr>
              <w:t xml:space="preserve"> to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remove certain elements from the list. Your method receives</w:t>
            </w:r>
            <w:r w:rsidR="00DB0B77">
              <w:rPr>
                <w:rFonts w:ascii="Arial" w:hAnsi="Arial" w:cs="Arial"/>
                <w:i/>
                <w:sz w:val="18"/>
                <w:szCs w:val="18"/>
              </w:rPr>
              <w:t xml:space="preserve"> a LINKED LIST containing PRECIS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>ELY TWO element (</w:t>
            </w:r>
            <w:r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>you need to verify this)</w:t>
            </w:r>
            <w:r w:rsidR="00E20B2B"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 as parameter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. Filter() should remove all the elements in the calling list which are SMALLER than the </w:t>
            </w:r>
            <w:r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>first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PARAMETER LIST item and LARGER THAN the </w:t>
            </w:r>
            <w:r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second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PARAMETER </w:t>
            </w:r>
            <w:r w:rsidR="00F42E21" w:rsidRPr="00E20B2B">
              <w:rPr>
                <w:rFonts w:ascii="Arial" w:hAnsi="Arial" w:cs="Arial"/>
                <w:i/>
                <w:sz w:val="18"/>
                <w:szCs w:val="18"/>
              </w:rPr>
              <w:t xml:space="preserve">LIST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>item:</w:t>
            </w:r>
            <w:r w:rsidR="00E20B2B" w:rsidRPr="00E20B2B">
              <w:rPr>
                <w:rFonts w:ascii="Arial" w:hAnsi="Arial" w:cs="Arial"/>
                <w:i/>
                <w:sz w:val="18"/>
                <w:szCs w:val="18"/>
              </w:rPr>
              <w:t xml:space="preserve"> eg.</w:t>
            </w:r>
          </w:p>
          <w:p w:rsidR="009D43A1" w:rsidRPr="00E20B2B" w:rsidRDefault="009D43A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calling List= {3,1,5,8,6,5,4,3,7,1,8}</w:t>
            </w:r>
          </w:p>
          <w:p w:rsidR="009D43A1" w:rsidRPr="00E20B2B" w:rsidRDefault="00F42E2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parameter lis</w:t>
            </w:r>
            <w:r w:rsidR="009D43A1" w:rsidRPr="00E20B2B">
              <w:rPr>
                <w:rFonts w:ascii="Arial" w:hAnsi="Arial" w:cs="Arial"/>
                <w:i/>
                <w:sz w:val="18"/>
                <w:szCs w:val="18"/>
              </w:rPr>
              <w:t>t= {4,7}</w:t>
            </w:r>
          </w:p>
          <w:p w:rsidR="009D43A1" w:rsidRPr="00E20B2B" w:rsidRDefault="00F42E2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AFTER</w:t>
            </w:r>
            <w:r w:rsidR="009D43A1" w:rsidRPr="00E20B2B">
              <w:rPr>
                <w:rFonts w:ascii="Arial" w:hAnsi="Arial" w:cs="Arial"/>
                <w:i/>
                <w:sz w:val="18"/>
                <w:szCs w:val="18"/>
              </w:rPr>
              <w:t xml:space="preserve"> filter:</w:t>
            </w:r>
          </w:p>
          <w:p w:rsidR="009D43A1" w:rsidRPr="00E20B2B" w:rsidRDefault="009D43A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Calling List = {5,6,5,4,7}</w:t>
            </w:r>
          </w:p>
          <w:p w:rsidR="00B7037C" w:rsidRPr="00E20B2B" w:rsidRDefault="00F42E21" w:rsidP="00B7037C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kern w:val="28"/>
                <w:sz w:val="18"/>
                <w:szCs w:val="18"/>
              </w:rPr>
            </w:pPr>
            <w:r w:rsidRPr="00E20B2B">
              <w:rPr>
                <w:rFonts w:ascii="Arial" w:hAnsi="Arial" w:cs="Arial"/>
                <w:sz w:val="18"/>
                <w:szCs w:val="18"/>
              </w:rPr>
              <w:t>You have to give all the code for exist</w:t>
            </w:r>
            <w:r w:rsidR="00652FD7" w:rsidRPr="00E20B2B">
              <w:rPr>
                <w:rFonts w:ascii="Arial" w:hAnsi="Arial" w:cs="Arial"/>
                <w:sz w:val="18"/>
                <w:szCs w:val="18"/>
              </w:rPr>
              <w:t xml:space="preserve">ing SLL methods you want to use, except </w:t>
            </w:r>
            <w:r w:rsidR="008717D1">
              <w:rPr>
                <w:rFonts w:ascii="Arial" w:hAnsi="Arial" w:cs="Arial"/>
                <w:sz w:val="18"/>
                <w:szCs w:val="18"/>
              </w:rPr>
              <w:t>toString</w:t>
            </w:r>
            <w:r w:rsidR="00652FD7" w:rsidRPr="00E20B2B">
              <w:rPr>
                <w:rFonts w:ascii="Arial" w:hAnsi="Arial" w:cs="Arial"/>
                <w:sz w:val="18"/>
                <w:szCs w:val="18"/>
              </w:rPr>
              <w:t>()</w:t>
            </w:r>
            <w:r w:rsidR="003D68F2">
              <w:rPr>
                <w:rFonts w:ascii="Arial" w:hAnsi="Arial" w:cs="Arial"/>
                <w:sz w:val="18"/>
                <w:szCs w:val="18"/>
              </w:rPr>
              <w:t xml:space="preserve">                     </w:t>
            </w:r>
          </w:p>
          <w:p w:rsidR="00D7783A" w:rsidRPr="00E20B2B" w:rsidRDefault="00D7783A" w:rsidP="00D7783A">
            <w:pPr>
              <w:pStyle w:val="BodyText"/>
              <w:rPr>
                <w:kern w:val="28"/>
                <w:sz w:val="18"/>
                <w:szCs w:val="18"/>
              </w:rPr>
            </w:pPr>
          </w:p>
        </w:tc>
      </w:tr>
      <w:tr w:rsidR="008717D1" w:rsidRPr="00E20B2B" w:rsidTr="008D49EE">
        <w:trPr>
          <w:trHeight w:val="1334"/>
        </w:trPr>
        <w:tc>
          <w:tcPr>
            <w:tcW w:w="4732" w:type="dxa"/>
            <w:shd w:val="clear" w:color="auto" w:fill="D9D9D9" w:themeFill="background1" w:themeFillShade="D9"/>
          </w:tcPr>
          <w:p w:rsidR="00F3738B" w:rsidRDefault="00F3738B" w:rsidP="00B7037C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rPr>
                <w:rFonts w:ascii="Arial" w:hAnsi="Arial" w:cs="Arial"/>
                <w:sz w:val="18"/>
                <w:szCs w:val="18"/>
              </w:rPr>
              <w:t xml:space="preserve">3.2.1 </w:t>
            </w:r>
            <w:r w:rsidR="00B7037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037C">
              <w:rPr>
                <w:rFonts w:ascii="Arial" w:hAnsi="Arial" w:cs="Arial"/>
                <w:sz w:val="18"/>
                <w:szCs w:val="18"/>
              </w:rPr>
              <w:t>Teken ‘n geskakelde lys om jou met die</w:t>
            </w:r>
            <w:r>
              <w:t xml:space="preserve"> </w:t>
            </w:r>
            <w:r w:rsidRPr="00B7037C">
              <w:rPr>
                <w:rFonts w:ascii="Arial" w:hAnsi="Arial" w:cs="Arial"/>
                <w:sz w:val="18"/>
                <w:szCs w:val="18"/>
              </w:rPr>
              <w:t>algotirme-ontwerp te help.</w:t>
            </w:r>
            <w:r>
              <w:t xml:space="preserve"> </w:t>
            </w:r>
          </w:p>
          <w:p w:rsidR="008717D1" w:rsidRPr="00E20B2B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sz w:val="18"/>
                <w:szCs w:val="18"/>
              </w:rPr>
              <w:t xml:space="preserve">Skryf die algemene en die spesiale gevalle vir die  probleem in Afrikaans neer.  </w:t>
            </w:r>
            <w:r w:rsidRPr="00E20B2B">
              <w:rPr>
                <w:rFonts w:ascii="Arial" w:hAnsi="Arial" w:cs="Arial"/>
                <w:sz w:val="18"/>
                <w:szCs w:val="18"/>
                <w:u w:val="single"/>
              </w:rPr>
              <w:t>Gee ‘n kort   beskrywing van die nodige aksie vir elkeen van die gevalle</w:t>
            </w:r>
            <w:r w:rsidRPr="00E20B2B">
              <w:rPr>
                <w:rFonts w:ascii="Arial" w:hAnsi="Arial" w:cs="Arial"/>
                <w:sz w:val="18"/>
                <w:szCs w:val="18"/>
              </w:rPr>
              <w:t>.</w:t>
            </w:r>
            <w:r w:rsidR="00BC1F18">
              <w:rPr>
                <w:rFonts w:ascii="Arial" w:hAnsi="Arial" w:cs="Arial"/>
                <w:sz w:val="18"/>
                <w:szCs w:val="18"/>
              </w:rPr>
              <w:t xml:space="preserve">      (5)</w:t>
            </w:r>
            <w:r w:rsidRPr="00E20B2B">
              <w:rPr>
                <w:rFonts w:ascii="Arial" w:hAnsi="Arial" w:cs="Arial"/>
                <w:sz w:val="18"/>
                <w:szCs w:val="18"/>
              </w:rPr>
              <w:t xml:space="preserve">                                             </w:t>
            </w:r>
          </w:p>
          <w:p w:rsidR="008717D1" w:rsidRPr="00E20B2B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hanging="39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32" w:type="dxa"/>
            <w:shd w:val="clear" w:color="auto" w:fill="D9D9D9" w:themeFill="background1" w:themeFillShade="D9"/>
          </w:tcPr>
          <w:p w:rsidR="00F3738B" w:rsidRDefault="00F3738B" w:rsidP="00F3738B">
            <w:pPr>
              <w:pStyle w:val="Default"/>
            </w:pPr>
            <w:r>
              <w:rPr>
                <w:i/>
                <w:iCs/>
                <w:sz w:val="20"/>
                <w:szCs w:val="20"/>
              </w:rPr>
              <w:t xml:space="preserve">3.2.1 Draw a linked list to help you to design the algorithm. </w:t>
            </w:r>
          </w:p>
          <w:p w:rsidR="008717D1" w:rsidRPr="00E20B2B" w:rsidRDefault="008717D1" w:rsidP="00B7037C">
            <w:pPr>
              <w:pStyle w:val="PlainText"/>
              <w:tabs>
                <w:tab w:val="left" w:pos="88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Write down the general and all the special cases for the problem in English. </w:t>
            </w:r>
            <w:r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>Give a short description of the required action for each of these cases.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    </w:t>
            </w:r>
            <w:r w:rsidR="00B7037C">
              <w:rPr>
                <w:rFonts w:ascii="Arial" w:hAnsi="Arial" w:cs="Arial"/>
                <w:i/>
                <w:sz w:val="18"/>
                <w:szCs w:val="18"/>
              </w:rPr>
              <w:t xml:space="preserve">     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       (5)</w:t>
            </w:r>
          </w:p>
        </w:tc>
      </w:tr>
      <w:tr w:rsidR="00EF31F6" w:rsidRPr="00E20B2B" w:rsidTr="00EF31F6">
        <w:trPr>
          <w:trHeight w:val="1334"/>
        </w:trPr>
        <w:tc>
          <w:tcPr>
            <w:tcW w:w="9464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246"/>
              <w:gridCol w:w="1009"/>
              <w:gridCol w:w="425"/>
              <w:gridCol w:w="992"/>
              <w:gridCol w:w="284"/>
              <w:gridCol w:w="992"/>
              <w:gridCol w:w="284"/>
              <w:gridCol w:w="1013"/>
            </w:tblGrid>
            <w:tr w:rsidR="00EF31F6" w:rsidTr="0032482F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Calling list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A200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B145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C001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DDDD</w:t>
                  </w:r>
                </w:p>
              </w:tc>
            </w:tr>
            <w:tr w:rsidR="00EF31F6" w:rsidTr="0032482F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Head = A200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151392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EF31F6" w:rsidRDefault="00151392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2</w:t>
                  </w:r>
                </w:p>
              </w:tc>
            </w:tr>
            <w:tr w:rsidR="00EF31F6" w:rsidTr="0032482F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Tail = DDD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B145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C001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DDDD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1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null</w:t>
                  </w:r>
                </w:p>
              </w:tc>
            </w:tr>
          </w:tbl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</w:rPr>
            </w:pPr>
          </w:p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246"/>
              <w:gridCol w:w="1009"/>
              <w:gridCol w:w="425"/>
              <w:gridCol w:w="992"/>
              <w:gridCol w:w="284"/>
              <w:gridCol w:w="284"/>
            </w:tblGrid>
            <w:tr w:rsidR="00EF31F6" w:rsidTr="00151392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</w:tr>
            <w:tr w:rsidR="00EF31F6" w:rsidTr="00151392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</w:tr>
            <w:tr w:rsidR="00EF31F6" w:rsidTr="00151392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</w:tr>
          </w:tbl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F31F6" w:rsidRPr="00E20B2B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:rsidR="00151392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General – traverse calling list with </w:t>
            </w:r>
            <w:r w:rsidR="00151392">
              <w:rPr>
                <w:rFonts w:ascii="Arial" w:hAnsi="Arial" w:cs="Arial"/>
                <w:i/>
                <w:sz w:val="18"/>
                <w:szCs w:val="18"/>
              </w:rPr>
              <w:t xml:space="preserve">TWO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while </w:t>
            </w:r>
            <w:r w:rsidR="00151392">
              <w:rPr>
                <w:rFonts w:ascii="Arial" w:hAnsi="Arial" w:cs="Arial"/>
                <w:i/>
                <w:sz w:val="18"/>
                <w:szCs w:val="18"/>
              </w:rPr>
              <w:t>loops</w:t>
            </w:r>
          </w:p>
          <w:p w:rsidR="00EF31F6" w:rsidRDefault="00151392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The outer loop starts at head and set a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tmp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ptr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</w:rPr>
              <w:t xml:space="preserve"> to the first node – the second loop then runs through the rest of the SLL and compares the data of each element to the data of the first element – if they are similar – that node should be deleted by Address and not by value – by value will delete the first occurrence and you want the subsequent versions deleted.</w:t>
            </w:r>
          </w:p>
          <w:p w:rsidR="00EF31F6" w:rsidRPr="00E20B2B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Special</w:t>
            </w:r>
          </w:p>
          <w:p w:rsidR="00EF31F6" w:rsidRDefault="00151392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List can be empty - return</w:t>
            </w:r>
          </w:p>
          <w:p w:rsidR="00151392" w:rsidRDefault="00151392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Tail can be a duplicate – set new tail</w:t>
            </w:r>
          </w:p>
          <w:p w:rsidR="00EF31F6" w:rsidRPr="00E20B2B" w:rsidRDefault="00151392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 duplicates – no special action</w:t>
            </w:r>
          </w:p>
          <w:p w:rsidR="00EF31F6" w:rsidRDefault="00EF31F6" w:rsidP="00F3738B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</w:tr>
      <w:tr w:rsidR="006041B9" w:rsidRPr="00E20B2B" w:rsidTr="008D49EE">
        <w:trPr>
          <w:trHeight w:val="323"/>
        </w:trPr>
        <w:tc>
          <w:tcPr>
            <w:tcW w:w="4732" w:type="dxa"/>
            <w:shd w:val="clear" w:color="auto" w:fill="D9D9D9" w:themeFill="background1" w:themeFillShade="D9"/>
          </w:tcPr>
          <w:p w:rsidR="006041B9" w:rsidRPr="00D87DEA" w:rsidRDefault="006041B9" w:rsidP="006041B9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390" w:hanging="390"/>
              <w:rPr>
                <w:rFonts w:ascii="Arial" w:hAnsi="Arial" w:cs="Arial"/>
                <w:sz w:val="18"/>
                <w:szCs w:val="18"/>
              </w:rPr>
            </w:pPr>
            <w:r w:rsidRPr="00D87DEA">
              <w:rPr>
                <w:rFonts w:ascii="Arial" w:hAnsi="Arial" w:cs="Arial"/>
                <w:sz w:val="18"/>
                <w:szCs w:val="18"/>
              </w:rPr>
              <w:t xml:space="preserve">3.2.2.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Skryf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D87DEA">
              <w:rPr>
                <w:rFonts w:ascii="Arial" w:hAnsi="Arial" w:cs="Arial"/>
                <w:sz w:val="18"/>
                <w:szCs w:val="18"/>
              </w:rPr>
              <w:t xml:space="preserve">die 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proofErr w:type="gram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b/>
                <w:i/>
                <w:sz w:val="18"/>
                <w:szCs w:val="18"/>
              </w:rPr>
              <w:t>deDup</w:t>
            </w:r>
            <w:proofErr w:type="spellEnd"/>
            <w:r w:rsidRPr="00D87DEA">
              <w:rPr>
                <w:rFonts w:ascii="Arial" w:hAnsi="Arial" w:cs="Arial"/>
                <w:b/>
                <w:i/>
                <w:sz w:val="18"/>
                <w:szCs w:val="18"/>
              </w:rPr>
              <w:t>(…)</w:t>
            </w:r>
            <w:r w:rsidRPr="00D87DEA">
              <w:rPr>
                <w:rFonts w:ascii="Arial" w:hAnsi="Arial" w:cs="Arial"/>
                <w:sz w:val="18"/>
                <w:szCs w:val="18"/>
              </w:rPr>
              <w:t xml:space="preserve"> in Java. (12)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6041B9" w:rsidRPr="00D87DEA" w:rsidRDefault="006041B9" w:rsidP="006041B9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3.2.2 Write the </w:t>
            </w:r>
            <w:proofErr w:type="gramStart"/>
            <w:r w:rsidRPr="00D87DEA">
              <w:rPr>
                <w:rFonts w:ascii="Arial" w:hAnsi="Arial" w:cs="Arial"/>
                <w:i/>
                <w:sz w:val="18"/>
                <w:szCs w:val="18"/>
              </w:rPr>
              <w:t xml:space="preserve">method  </w:t>
            </w:r>
            <w:proofErr w:type="spellStart"/>
            <w:r w:rsidRPr="00D87DEA">
              <w:rPr>
                <w:rFonts w:ascii="Arial" w:hAnsi="Arial" w:cs="Arial"/>
                <w:i/>
                <w:sz w:val="18"/>
                <w:szCs w:val="18"/>
              </w:rPr>
              <w:t>deDup</w:t>
            </w:r>
            <w:proofErr w:type="spellEnd"/>
            <w:proofErr w:type="gramEnd"/>
            <w:r w:rsidRPr="00D87DEA">
              <w:rPr>
                <w:rFonts w:ascii="Arial" w:hAnsi="Arial" w:cs="Arial"/>
                <w:i/>
                <w:sz w:val="18"/>
                <w:szCs w:val="18"/>
              </w:rPr>
              <w:t>(…) in Java. (12)</w:t>
            </w:r>
          </w:p>
        </w:tc>
      </w:tr>
      <w:tr w:rsidR="00EF31F6" w:rsidRPr="00E20B2B" w:rsidTr="00EF31F6">
        <w:trPr>
          <w:trHeight w:val="323"/>
        </w:trPr>
        <w:tc>
          <w:tcPr>
            <w:tcW w:w="9464" w:type="dxa"/>
            <w:gridSpan w:val="2"/>
            <w:shd w:val="clear" w:color="auto" w:fill="auto"/>
          </w:tcPr>
          <w:p w:rsidR="00EF31F6" w:rsidRDefault="003A134C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noProof/>
                <w:lang w:val="en-ZW" w:eastAsia="en-ZW"/>
              </w:rPr>
              <w:lastRenderedPageBreak/>
              <w:pict>
                <v:shape id="_x0000_i1029" type="#_x0000_t75" style="width:462.55pt;height:319.9pt;visibility:visible;mso-wrap-style:square">
                  <v:imagedata r:id="rId14" o:title=""/>
                </v:shape>
              </w:pict>
            </w:r>
          </w:p>
        </w:tc>
      </w:tr>
      <w:tr w:rsidR="006325E0" w:rsidRPr="00E20B2B" w:rsidTr="008D49EE">
        <w:trPr>
          <w:trHeight w:val="764"/>
        </w:trPr>
        <w:tc>
          <w:tcPr>
            <w:tcW w:w="4732" w:type="dxa"/>
            <w:shd w:val="clear" w:color="auto" w:fill="D9D9D9" w:themeFill="background1" w:themeFillShade="D9"/>
          </w:tcPr>
          <w:p w:rsidR="006325E0" w:rsidRPr="00E20B2B" w:rsidRDefault="006325E0" w:rsidP="00BC37B6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3.2.3 </w:t>
            </w:r>
            <w:r w:rsidRPr="00E20B2B">
              <w:rPr>
                <w:rFonts w:ascii="Arial" w:hAnsi="Arial" w:cs="Arial"/>
                <w:sz w:val="18"/>
                <w:szCs w:val="18"/>
              </w:rPr>
              <w:t xml:space="preserve"> Skryf ‘n drywer program om die metode deeglik te toets. (</w:t>
            </w:r>
            <w:r w:rsidR="00BC37B6">
              <w:rPr>
                <w:rFonts w:ascii="Arial" w:hAnsi="Arial" w:cs="Arial"/>
                <w:sz w:val="18"/>
                <w:szCs w:val="18"/>
              </w:rPr>
              <w:t>5</w:t>
            </w:r>
            <w:r w:rsidRPr="00E20B2B">
              <w:rPr>
                <w:rFonts w:ascii="Arial" w:hAnsi="Arial" w:cs="Arial"/>
                <w:sz w:val="18"/>
                <w:szCs w:val="18"/>
              </w:rPr>
              <w:t>)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6325E0" w:rsidRPr="00E20B2B" w:rsidRDefault="006325E0" w:rsidP="006325E0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3.2.3</w:t>
            </w:r>
            <w:r w:rsidRPr="00E20B2B">
              <w:rPr>
                <w:rFonts w:ascii="Arial" w:hAnsi="Arial" w:cs="Arial"/>
                <w:sz w:val="18"/>
                <w:szCs w:val="18"/>
              </w:rPr>
              <w:t xml:space="preserve">  W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>rite a driver program to test the method thoroughly. (</w:t>
            </w:r>
            <w:r w:rsidR="00BC37B6"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  <w:p w:rsidR="006325E0" w:rsidRPr="00E20B2B" w:rsidRDefault="006325E0" w:rsidP="006325E0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</w:tc>
      </w:tr>
      <w:tr w:rsidR="00AD7355" w:rsidRPr="00E20B2B" w:rsidTr="00AD7355">
        <w:trPr>
          <w:trHeight w:val="764"/>
        </w:trPr>
        <w:tc>
          <w:tcPr>
            <w:tcW w:w="9464" w:type="dxa"/>
            <w:gridSpan w:val="2"/>
            <w:shd w:val="clear" w:color="auto" w:fill="auto"/>
          </w:tcPr>
          <w:p w:rsidR="00AD7355" w:rsidRDefault="003B0E12" w:rsidP="006325E0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ZW" w:eastAsia="en-ZW"/>
              </w:rPr>
              <w:pict>
                <v:shape id="Picture 1" o:spid="_x0000_i1030" type="#_x0000_t75" style="width:461.9pt;height:321.3pt;visibility:visible;mso-wrap-style:square">
                  <v:imagedata r:id="rId15" o:title=""/>
                </v:shape>
              </w:pict>
            </w:r>
          </w:p>
        </w:tc>
      </w:tr>
      <w:tr w:rsidR="00AD7355" w:rsidRPr="00E20B2B" w:rsidTr="008D49EE">
        <w:trPr>
          <w:trHeight w:val="764"/>
        </w:trPr>
        <w:tc>
          <w:tcPr>
            <w:tcW w:w="4732" w:type="dxa"/>
            <w:shd w:val="clear" w:color="auto" w:fill="D9D9D9" w:themeFill="background1" w:themeFillShade="D9"/>
          </w:tcPr>
          <w:p w:rsidR="00F04A95" w:rsidRDefault="00AD7355" w:rsidP="00AD7355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D87DEA">
              <w:rPr>
                <w:rFonts w:ascii="Arial" w:hAnsi="Arial" w:cs="Arial"/>
                <w:sz w:val="18"/>
                <w:szCs w:val="18"/>
              </w:rPr>
              <w:t xml:space="preserve">3.2.4 BONUS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vraag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skryf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‘n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konstruktor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vir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die SLL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klas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wat ‘n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skikking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vol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generiese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waardes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ontvang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die </w:t>
            </w:r>
          </w:p>
          <w:p w:rsidR="00AD7355" w:rsidRPr="00D87DEA" w:rsidRDefault="00AD7355" w:rsidP="00AD7355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7DEA">
              <w:rPr>
                <w:rFonts w:ascii="Arial" w:hAnsi="Arial" w:cs="Arial"/>
                <w:sz w:val="18"/>
                <w:szCs w:val="18"/>
              </w:rPr>
              <w:t>waardes</w:t>
            </w:r>
            <w:proofErr w:type="spellEnd"/>
            <w:proofErr w:type="gramEnd"/>
            <w:r w:rsidRPr="00D87DEA">
              <w:rPr>
                <w:rFonts w:ascii="Arial" w:hAnsi="Arial" w:cs="Arial"/>
                <w:sz w:val="18"/>
                <w:szCs w:val="18"/>
              </w:rPr>
              <w:t xml:space="preserve"> in die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geskakelde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lys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87DEA">
              <w:rPr>
                <w:rFonts w:ascii="Arial" w:hAnsi="Arial" w:cs="Arial"/>
                <w:sz w:val="18"/>
                <w:szCs w:val="18"/>
              </w:rPr>
              <w:t>plaas</w:t>
            </w:r>
            <w:proofErr w:type="spellEnd"/>
            <w:r w:rsidRPr="00D87DEA">
              <w:rPr>
                <w:rFonts w:ascii="Arial" w:hAnsi="Arial" w:cs="Arial"/>
                <w:sz w:val="18"/>
                <w:szCs w:val="18"/>
              </w:rPr>
              <w:t>.                        (5)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AD7355" w:rsidRPr="00D87DEA" w:rsidRDefault="00AD7355" w:rsidP="00AD7355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87DEA">
              <w:rPr>
                <w:rFonts w:ascii="Arial" w:hAnsi="Arial" w:cs="Arial"/>
                <w:i/>
                <w:sz w:val="18"/>
                <w:szCs w:val="18"/>
              </w:rPr>
              <w:t>3.2.4 BONUS question: Write constructor for the SLL class that receives an array of generics as parameter and loads values into the linked list.     (5)</w:t>
            </w:r>
          </w:p>
        </w:tc>
      </w:tr>
      <w:tr w:rsidR="00AD7355" w:rsidRPr="00E20B2B" w:rsidTr="00EF31F6">
        <w:trPr>
          <w:trHeight w:val="764"/>
        </w:trPr>
        <w:tc>
          <w:tcPr>
            <w:tcW w:w="9464" w:type="dxa"/>
            <w:gridSpan w:val="2"/>
            <w:shd w:val="clear" w:color="auto" w:fill="auto"/>
          </w:tcPr>
          <w:p w:rsidR="00AD7355" w:rsidRDefault="003B0E12" w:rsidP="00AD7355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noProof/>
                <w:lang w:val="en-ZW" w:eastAsia="en-ZW"/>
              </w:rPr>
            </w:pPr>
            <w:r>
              <w:rPr>
                <w:noProof/>
                <w:lang w:val="en-ZW" w:eastAsia="en-ZW"/>
              </w:rPr>
              <w:lastRenderedPageBreak/>
              <w:pict>
                <v:shape id="_x0000_i1031" type="#_x0000_t75" style="width:366.8pt;height:116.85pt;visibility:visible;mso-wrap-style:square">
                  <v:imagedata r:id="rId16" o:title=""/>
                </v:shape>
              </w:pict>
            </w:r>
            <w:r>
              <w:rPr>
                <w:noProof/>
                <w:lang w:val="en-ZW" w:eastAsia="en-ZW"/>
              </w:rPr>
              <w:pict>
                <v:shape id="_x0000_i1032" type="#_x0000_t75" style="width:398.7pt;height:246.55pt;visibility:visible;mso-wrap-style:square">
                  <v:imagedata r:id="rId17" o:title=""/>
                </v:shape>
              </w:pict>
            </w:r>
          </w:p>
          <w:p w:rsidR="00F04A95" w:rsidRDefault="00F04A95" w:rsidP="00AD7355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noProof/>
                <w:lang w:val="en-ZW" w:eastAsia="en-ZW"/>
              </w:rPr>
            </w:pPr>
          </w:p>
          <w:p w:rsidR="00F04A95" w:rsidRDefault="00F04A95" w:rsidP="00AD7355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B2D90" w:rsidRDefault="007B2D90" w:rsidP="007B2D90">
      <w:pPr>
        <w:rPr>
          <w:b/>
          <w:noProof/>
          <w:sz w:val="24"/>
        </w:rPr>
      </w:pPr>
    </w:p>
    <w:p w:rsidR="007B2D90" w:rsidRDefault="007B2D90" w:rsidP="007B2D90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Vraag 4/ </w:t>
      </w:r>
      <w:r w:rsidRPr="006A4A0F">
        <w:rPr>
          <w:b/>
          <w:i/>
          <w:noProof/>
          <w:sz w:val="24"/>
        </w:rPr>
        <w:t xml:space="preserve">Question </w:t>
      </w:r>
      <w:r>
        <w:rPr>
          <w:b/>
          <w:i/>
          <w:noProof/>
          <w:sz w:val="24"/>
        </w:rPr>
        <w:t>4</w:t>
      </w:r>
      <w:r>
        <w:rPr>
          <w:b/>
          <w:noProof/>
          <w:sz w:val="24"/>
        </w:rPr>
        <w:t xml:space="preserve"> (5)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786"/>
        <w:gridCol w:w="4678"/>
      </w:tblGrid>
      <w:tr w:rsidR="007B2D90" w:rsidTr="007B2D90">
        <w:tc>
          <w:tcPr>
            <w:tcW w:w="4786" w:type="dxa"/>
            <w:shd w:val="clear" w:color="auto" w:fill="D9D9D9"/>
          </w:tcPr>
          <w:p w:rsidR="007B2D90" w:rsidRDefault="007B2D90" w:rsidP="0032482F">
            <w:pPr>
              <w:rPr>
                <w:lang w:val="en-ZA"/>
              </w:rPr>
            </w:pPr>
            <w:r>
              <w:rPr>
                <w:lang w:val="en-ZA"/>
              </w:rPr>
              <w:t>4.1 Verduidelik in jou eie woorde hoe ‘n “hash” table data stoor                                                 (3)</w:t>
            </w:r>
          </w:p>
          <w:p w:rsidR="007B2D90" w:rsidRPr="00BF659E" w:rsidRDefault="007B2D90" w:rsidP="0032482F"/>
        </w:tc>
        <w:tc>
          <w:tcPr>
            <w:tcW w:w="4678" w:type="dxa"/>
            <w:shd w:val="clear" w:color="auto" w:fill="D9D9D9"/>
          </w:tcPr>
          <w:p w:rsidR="007B2D90" w:rsidRPr="00F618EF" w:rsidRDefault="007B2D90" w:rsidP="0032482F">
            <w:pPr>
              <w:pStyle w:val="BodyText"/>
              <w:rPr>
                <w:i/>
              </w:rPr>
            </w:pPr>
            <w:r>
              <w:rPr>
                <w:lang w:val="en-ZA"/>
              </w:rPr>
              <w:t>4.1  Explain in your own words how a hash table stores data.                                                                           (3)</w:t>
            </w:r>
          </w:p>
        </w:tc>
      </w:tr>
      <w:tr w:rsidR="007B2D90" w:rsidTr="007B2D90">
        <w:tc>
          <w:tcPr>
            <w:tcW w:w="9464" w:type="dxa"/>
            <w:gridSpan w:val="2"/>
            <w:shd w:val="clear" w:color="auto" w:fill="D9D9D9"/>
          </w:tcPr>
          <w:p w:rsidR="007B2D90" w:rsidRDefault="007B2D90" w:rsidP="0032482F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>When a mapping is done between the KEY FIELD VALUE and storage index TO PREVENT SEQUENCIAL search of an array = A formula is used to map the key field to the memory address</w:t>
            </w:r>
          </w:p>
        </w:tc>
      </w:tr>
      <w:tr w:rsidR="007B2D90" w:rsidTr="007B2D90">
        <w:tc>
          <w:tcPr>
            <w:tcW w:w="4786" w:type="dxa"/>
            <w:shd w:val="clear" w:color="auto" w:fill="D9D9D9"/>
          </w:tcPr>
          <w:p w:rsidR="007B2D90" w:rsidRDefault="007B2D90" w:rsidP="0032482F">
            <w:pPr>
              <w:rPr>
                <w:lang w:val="en-ZA"/>
              </w:rPr>
            </w:pPr>
            <w:r>
              <w:rPr>
                <w:lang w:val="en-ZA"/>
              </w:rPr>
              <w:t>4.2 Wat is ‘n perfekte “hashing” – funksie?       (2)</w:t>
            </w:r>
          </w:p>
        </w:tc>
        <w:tc>
          <w:tcPr>
            <w:tcW w:w="4678" w:type="dxa"/>
            <w:shd w:val="clear" w:color="auto" w:fill="D9D9D9"/>
          </w:tcPr>
          <w:p w:rsidR="007B2D90" w:rsidRDefault="007B2D90" w:rsidP="0032482F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>4.2 What is a perfect hashing function?                   (2)</w:t>
            </w:r>
          </w:p>
        </w:tc>
      </w:tr>
      <w:tr w:rsidR="007B2D90" w:rsidTr="007B2D90">
        <w:tc>
          <w:tcPr>
            <w:tcW w:w="9464" w:type="dxa"/>
            <w:gridSpan w:val="2"/>
            <w:shd w:val="clear" w:color="auto" w:fill="D9D9D9"/>
          </w:tcPr>
          <w:p w:rsidR="007B2D90" w:rsidRDefault="007B2D90" w:rsidP="0032482F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>When the hashing algorithm returns a unique value for the address.</w:t>
            </w:r>
          </w:p>
        </w:tc>
      </w:tr>
    </w:tbl>
    <w:p w:rsidR="007B2D90" w:rsidRDefault="007B2D90" w:rsidP="007B2D90"/>
    <w:p w:rsidR="007B2D90" w:rsidRDefault="007B2D90" w:rsidP="007B2D90">
      <w:pPr>
        <w:rPr>
          <w:lang w:val="en-ZA"/>
        </w:rPr>
      </w:pPr>
      <w:r w:rsidRPr="002F063F">
        <w:rPr>
          <w:lang w:val="en-ZA"/>
        </w:rPr>
        <w:t xml:space="preserve">   </w:t>
      </w:r>
    </w:p>
    <w:p w:rsidR="007B2D90" w:rsidRDefault="007B2D90">
      <w:r>
        <w:br w:type="page"/>
      </w:r>
    </w:p>
    <w:tbl>
      <w:tblPr>
        <w:tblW w:w="6563" w:type="dxa"/>
        <w:tblInd w:w="108" w:type="dxa"/>
        <w:tblLook w:val="04A0" w:firstRow="1" w:lastRow="0" w:firstColumn="1" w:lastColumn="0" w:noHBand="0" w:noVBand="1"/>
      </w:tblPr>
      <w:tblGrid>
        <w:gridCol w:w="4315"/>
        <w:gridCol w:w="328"/>
        <w:gridCol w:w="960"/>
        <w:gridCol w:w="960"/>
      </w:tblGrid>
      <w:tr w:rsidR="00EF31F6" w:rsidRPr="00472330" w:rsidTr="0032482F">
        <w:trPr>
          <w:trHeight w:val="300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7B2D9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>
              <w:br w:type="page"/>
            </w: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Marking scheme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 </w:t>
            </w:r>
            <w:r w:rsidR="007B2D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 Question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Question </w:t>
            </w: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72465B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Create </w:t>
            </w:r>
            <w:proofErr w:type="spellStart"/>
            <w:r w:rsidR="0072465B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ptr</w:t>
            </w:r>
            <w:proofErr w:type="spellEnd"/>
            <w:r w:rsidR="0072465B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and </w:t>
            </w:r>
            <w:proofErr w:type="spellStart"/>
            <w:r w:rsidR="0072465B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prevPtr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for empty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72465B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If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ptr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==head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72465B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While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ptr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!= null &amp;&amp;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ptr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!=item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72465B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Advance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ptrs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72465B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update tail</w:t>
            </w:r>
            <w:r w:rsidR="0053031E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if empty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72465B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Set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ptrs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to delete element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u</w:t>
            </w:r>
            <w:r w:rsidR="00EF31F6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pdate tail</w:t>
            </w:r>
            <w:r w:rsidR="0053031E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if not empty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72465B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Default="0072465B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465B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63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72465B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ZA" w:eastAsia="en-Z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Question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Diagram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– calling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2</w:t>
            </w: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General case description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Special case description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Heading  of method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2</w:t>
            </w: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ptrs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for 2 whiles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2</w:t>
            </w: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BC37B6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Outer while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BC37B6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Inner while start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BC37B6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Compare data of 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ptrs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2</w:t>
            </w: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Correct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compareTo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BC37B6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Delete by address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Times New Roman" w:hAnsi="Times New Roman"/>
                <w:lang w:val="en-ZA" w:eastAsia="en-ZA"/>
              </w:rPr>
            </w:pPr>
            <w:r>
              <w:rPr>
                <w:rFonts w:ascii="Times New Roman" w:hAnsi="Times New Roman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Advance inner loop pointer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Advance outer loop pointer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54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Question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New SLL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method for empty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BC37B6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Add element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s into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general case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Appropriate printing methods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88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3C4559" w:rsidRDefault="00EF31F6" w:rsidP="0053031E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b/>
                <w:lang w:val="en-ZA" w:eastAsia="en-ZA"/>
              </w:rPr>
            </w:pPr>
            <w:r>
              <w:rPr>
                <w:rFonts w:ascii="Times New Roman" w:hAnsi="Times New Roman"/>
                <w:b/>
                <w:lang w:val="en-ZA" w:eastAsia="en-ZA"/>
              </w:rPr>
              <w:t>-</w:t>
            </w:r>
            <w:r w:rsidR="0053031E">
              <w:rPr>
                <w:rFonts w:ascii="Times New Roman" w:hAnsi="Times New Roman"/>
                <w:b/>
                <w:lang w:val="en-ZA" w:eastAsia="en-ZA"/>
              </w:rPr>
              <w:t>2</w:t>
            </w:r>
            <w:r w:rsidRPr="003C4559">
              <w:rPr>
                <w:rFonts w:ascii="Times New Roman" w:hAnsi="Times New Roman"/>
                <w:b/>
                <w:lang w:val="en-ZA" w:eastAsia="en-ZA"/>
              </w:rPr>
              <w:t xml:space="preserve"> if numbers are added to lists rather than objects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BC37B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ZA" w:eastAsia="en-Z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32482F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32482F">
        <w:trPr>
          <w:trHeight w:val="557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TOTAL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36"/>
                <w:szCs w:val="36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  <w:lang w:val="en-ZA" w:eastAsia="en-Z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32482F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36"/>
                <w:szCs w:val="36"/>
                <w:lang w:val="en-ZA" w:eastAsia="en-ZA"/>
              </w:rPr>
            </w:pPr>
          </w:p>
        </w:tc>
      </w:tr>
    </w:tbl>
    <w:p w:rsidR="00EF31F6" w:rsidRPr="00E20B2B" w:rsidRDefault="00EF31F6" w:rsidP="00EF31F6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rPr>
          <w:rFonts w:cs="Arial"/>
          <w:i/>
          <w:sz w:val="18"/>
          <w:szCs w:val="18"/>
        </w:rPr>
      </w:pPr>
      <w:r>
        <w:rPr>
          <w:rFonts w:cs="Arial"/>
          <w:i/>
        </w:rPr>
        <w:tab/>
      </w:r>
      <w:r w:rsidRPr="00E20B2B">
        <w:rPr>
          <w:rFonts w:cs="Arial"/>
          <w:i/>
          <w:sz w:val="18"/>
          <w:szCs w:val="18"/>
        </w:rPr>
        <w:tab/>
      </w:r>
    </w:p>
    <w:sectPr w:rsidR="00EF31F6" w:rsidRPr="00E20B2B" w:rsidSect="009D0059">
      <w:footerReference w:type="default" r:id="rId18"/>
      <w:footerReference w:type="first" r:id="rId19"/>
      <w:pgSz w:w="11906" w:h="16838" w:code="9"/>
      <w:pgMar w:top="1134" w:right="1361" w:bottom="1247" w:left="1361" w:header="567" w:footer="10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65B" w:rsidRDefault="0072465B">
      <w:pPr>
        <w:spacing w:after="0" w:line="240" w:lineRule="auto"/>
      </w:pPr>
      <w:r>
        <w:separator/>
      </w:r>
    </w:p>
  </w:endnote>
  <w:endnote w:type="continuationSeparator" w:id="0">
    <w:p w:rsidR="0072465B" w:rsidRDefault="0072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5B" w:rsidRDefault="0072465B">
    <w:pPr>
      <w:pStyle w:val="Footer"/>
      <w:pBdr>
        <w:top w:val="single" w:sz="4" w:space="1" w:color="auto"/>
      </w:pBdr>
    </w:pPr>
    <w:r>
      <w:t xml:space="preserve">           ITRW222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0E12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B0E12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5B" w:rsidRDefault="0072465B">
    <w:pPr>
      <w:pStyle w:val="Footer"/>
      <w:pBdr>
        <w:top w:val="single" w:sz="4" w:space="2" w:color="auto"/>
      </w:pBdr>
    </w:pPr>
    <w:r>
      <w:t>ITRW222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B0E12">
      <w:rPr>
        <w:noProof/>
      </w:rPr>
      <w:t>1</w:t>
    </w:r>
    <w:r>
      <w:rPr>
        <w:noProof/>
      </w:rPr>
      <w:fldChar w:fldCharType="end"/>
    </w:r>
    <w:r>
      <w:t>/</w:t>
    </w:r>
    <w:r w:rsidR="003B0E12">
      <w:fldChar w:fldCharType="begin"/>
    </w:r>
    <w:r w:rsidR="003B0E12">
      <w:instrText xml:space="preserve"> NUMPAGES \p \* MERGEFORMAT </w:instrText>
    </w:r>
    <w:r w:rsidR="003B0E12">
      <w:fldChar w:fldCharType="separate"/>
    </w:r>
    <w:r w:rsidR="003B0E12">
      <w:rPr>
        <w:noProof/>
      </w:rPr>
      <w:t>7</w:t>
    </w:r>
    <w:r w:rsidR="003B0E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65B" w:rsidRDefault="0072465B">
      <w:pPr>
        <w:spacing w:after="0" w:line="240" w:lineRule="auto"/>
      </w:pPr>
      <w:r>
        <w:separator/>
      </w:r>
    </w:p>
  </w:footnote>
  <w:footnote w:type="continuationSeparator" w:id="0">
    <w:p w:rsidR="0072465B" w:rsidRDefault="0072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5DE4"/>
    <w:multiLevelType w:val="multilevel"/>
    <w:tmpl w:val="59766EC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1" w15:restartNumberingAfterBreak="0">
    <w:nsid w:val="05082941"/>
    <w:multiLevelType w:val="hybridMultilevel"/>
    <w:tmpl w:val="7472A6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5065"/>
    <w:multiLevelType w:val="multilevel"/>
    <w:tmpl w:val="031202A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EB14668"/>
    <w:multiLevelType w:val="multilevel"/>
    <w:tmpl w:val="6C649A9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5" w15:restartNumberingAfterBreak="0">
    <w:nsid w:val="118D7761"/>
    <w:multiLevelType w:val="multilevel"/>
    <w:tmpl w:val="0FC68276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491E11"/>
    <w:multiLevelType w:val="multilevel"/>
    <w:tmpl w:val="ED009B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E943FD"/>
    <w:multiLevelType w:val="singleLevel"/>
    <w:tmpl w:val="4A74D1E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8" w15:restartNumberingAfterBreak="0">
    <w:nsid w:val="256437FE"/>
    <w:multiLevelType w:val="multilevel"/>
    <w:tmpl w:val="BA92E1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76F0F"/>
    <w:multiLevelType w:val="multilevel"/>
    <w:tmpl w:val="BC1649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A5694A"/>
    <w:multiLevelType w:val="singleLevel"/>
    <w:tmpl w:val="EC8087D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2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6FD"/>
    <w:multiLevelType w:val="singleLevel"/>
    <w:tmpl w:val="2DA6B53C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</w:lvl>
  </w:abstractNum>
  <w:abstractNum w:abstractNumId="14" w15:restartNumberingAfterBreak="0">
    <w:nsid w:val="68B079BB"/>
    <w:multiLevelType w:val="hybridMultilevel"/>
    <w:tmpl w:val="02EA04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abstractNum w:abstractNumId="16" w15:restartNumberingAfterBreak="0">
    <w:nsid w:val="6DCF5DC3"/>
    <w:multiLevelType w:val="multilevel"/>
    <w:tmpl w:val="82069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D172D23"/>
    <w:multiLevelType w:val="multilevel"/>
    <w:tmpl w:val="722A26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4"/>
  </w:num>
  <w:num w:numId="5">
    <w:abstractNumId w:val="17"/>
  </w:num>
  <w:num w:numId="6">
    <w:abstractNumId w:val="2"/>
  </w:num>
  <w:num w:numId="7">
    <w:abstractNumId w:val="3"/>
  </w:num>
  <w:num w:numId="8">
    <w:abstractNumId w:val="5"/>
  </w:num>
  <w:num w:numId="9">
    <w:abstractNumId w:val="16"/>
  </w:num>
  <w:num w:numId="10">
    <w:abstractNumId w:val="15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  <w:num w:numId="15">
    <w:abstractNumId w:val="9"/>
  </w:num>
  <w:num w:numId="16">
    <w:abstractNumId w:val="12"/>
  </w:num>
  <w:num w:numId="17">
    <w:abstractNumId w:val="14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F:\APPS\ALGINL\Pict_97v-2001.doc"/>
    <w:odso/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3BE"/>
    <w:rsid w:val="000031DD"/>
    <w:rsid w:val="00005F78"/>
    <w:rsid w:val="00017224"/>
    <w:rsid w:val="00020F2D"/>
    <w:rsid w:val="00024B51"/>
    <w:rsid w:val="000575A0"/>
    <w:rsid w:val="00061B6A"/>
    <w:rsid w:val="00063145"/>
    <w:rsid w:val="000660B8"/>
    <w:rsid w:val="000674C3"/>
    <w:rsid w:val="000715F7"/>
    <w:rsid w:val="0009037B"/>
    <w:rsid w:val="00094C2E"/>
    <w:rsid w:val="000C3072"/>
    <w:rsid w:val="000D5D70"/>
    <w:rsid w:val="000F119B"/>
    <w:rsid w:val="000F1A15"/>
    <w:rsid w:val="001167AD"/>
    <w:rsid w:val="00120D4B"/>
    <w:rsid w:val="0014700D"/>
    <w:rsid w:val="00151392"/>
    <w:rsid w:val="00154984"/>
    <w:rsid w:val="00174046"/>
    <w:rsid w:val="00177D68"/>
    <w:rsid w:val="00192F9A"/>
    <w:rsid w:val="001C1372"/>
    <w:rsid w:val="001C61E2"/>
    <w:rsid w:val="00227ED7"/>
    <w:rsid w:val="00262266"/>
    <w:rsid w:val="0027517F"/>
    <w:rsid w:val="00283C2F"/>
    <w:rsid w:val="002A007F"/>
    <w:rsid w:val="002C726D"/>
    <w:rsid w:val="00316F79"/>
    <w:rsid w:val="0032482F"/>
    <w:rsid w:val="00367EAE"/>
    <w:rsid w:val="0037283B"/>
    <w:rsid w:val="0037610C"/>
    <w:rsid w:val="00396B7A"/>
    <w:rsid w:val="003A134C"/>
    <w:rsid w:val="003A1FEA"/>
    <w:rsid w:val="003A20B9"/>
    <w:rsid w:val="003B0E12"/>
    <w:rsid w:val="003B3A41"/>
    <w:rsid w:val="003C4559"/>
    <w:rsid w:val="003D3494"/>
    <w:rsid w:val="003D68F2"/>
    <w:rsid w:val="003E057A"/>
    <w:rsid w:val="004030D4"/>
    <w:rsid w:val="00431886"/>
    <w:rsid w:val="004D06B0"/>
    <w:rsid w:val="004D0C59"/>
    <w:rsid w:val="00511A65"/>
    <w:rsid w:val="0053031E"/>
    <w:rsid w:val="00545B94"/>
    <w:rsid w:val="00566941"/>
    <w:rsid w:val="005837B0"/>
    <w:rsid w:val="005A5A5D"/>
    <w:rsid w:val="005F016E"/>
    <w:rsid w:val="005F7526"/>
    <w:rsid w:val="006041B9"/>
    <w:rsid w:val="006325E0"/>
    <w:rsid w:val="0064125F"/>
    <w:rsid w:val="006471FC"/>
    <w:rsid w:val="00652FD7"/>
    <w:rsid w:val="006764A3"/>
    <w:rsid w:val="006835F5"/>
    <w:rsid w:val="006B117E"/>
    <w:rsid w:val="006D1B0C"/>
    <w:rsid w:val="0071625A"/>
    <w:rsid w:val="0072465B"/>
    <w:rsid w:val="00730B53"/>
    <w:rsid w:val="007B1855"/>
    <w:rsid w:val="007B2D90"/>
    <w:rsid w:val="007D3D03"/>
    <w:rsid w:val="007F23BE"/>
    <w:rsid w:val="007F7723"/>
    <w:rsid w:val="00826659"/>
    <w:rsid w:val="00850A13"/>
    <w:rsid w:val="00855B8D"/>
    <w:rsid w:val="008717D1"/>
    <w:rsid w:val="00871B1B"/>
    <w:rsid w:val="00877ABE"/>
    <w:rsid w:val="008942C3"/>
    <w:rsid w:val="008B3D74"/>
    <w:rsid w:val="008C5EF9"/>
    <w:rsid w:val="008D49EE"/>
    <w:rsid w:val="0090616E"/>
    <w:rsid w:val="00921AF6"/>
    <w:rsid w:val="00927F6F"/>
    <w:rsid w:val="009465B2"/>
    <w:rsid w:val="00965F31"/>
    <w:rsid w:val="00967A3B"/>
    <w:rsid w:val="00990B35"/>
    <w:rsid w:val="0099180D"/>
    <w:rsid w:val="009D0059"/>
    <w:rsid w:val="009D43A1"/>
    <w:rsid w:val="00A35B58"/>
    <w:rsid w:val="00AD356D"/>
    <w:rsid w:val="00AD7355"/>
    <w:rsid w:val="00B636A8"/>
    <w:rsid w:val="00B7037C"/>
    <w:rsid w:val="00B9537C"/>
    <w:rsid w:val="00BC1F18"/>
    <w:rsid w:val="00BC37B6"/>
    <w:rsid w:val="00BC4942"/>
    <w:rsid w:val="00BD3276"/>
    <w:rsid w:val="00BF3595"/>
    <w:rsid w:val="00BF659E"/>
    <w:rsid w:val="00C0711F"/>
    <w:rsid w:val="00C169E4"/>
    <w:rsid w:val="00C74049"/>
    <w:rsid w:val="00C952B0"/>
    <w:rsid w:val="00C964DA"/>
    <w:rsid w:val="00CA0F0D"/>
    <w:rsid w:val="00CA7684"/>
    <w:rsid w:val="00CB2597"/>
    <w:rsid w:val="00CC6C86"/>
    <w:rsid w:val="00CF6F98"/>
    <w:rsid w:val="00D0206D"/>
    <w:rsid w:val="00D149F3"/>
    <w:rsid w:val="00D7783A"/>
    <w:rsid w:val="00D843BA"/>
    <w:rsid w:val="00DA2935"/>
    <w:rsid w:val="00DA7A3C"/>
    <w:rsid w:val="00DB0B77"/>
    <w:rsid w:val="00DB6FEB"/>
    <w:rsid w:val="00DC6880"/>
    <w:rsid w:val="00DE2FE8"/>
    <w:rsid w:val="00E0656E"/>
    <w:rsid w:val="00E20B2B"/>
    <w:rsid w:val="00E25654"/>
    <w:rsid w:val="00E508BB"/>
    <w:rsid w:val="00E65FB6"/>
    <w:rsid w:val="00E7450C"/>
    <w:rsid w:val="00E77D1A"/>
    <w:rsid w:val="00EB4971"/>
    <w:rsid w:val="00EE00D6"/>
    <w:rsid w:val="00EF23D2"/>
    <w:rsid w:val="00EF31F6"/>
    <w:rsid w:val="00EF5483"/>
    <w:rsid w:val="00F04A95"/>
    <w:rsid w:val="00F26F8B"/>
    <w:rsid w:val="00F3738B"/>
    <w:rsid w:val="00F40CD9"/>
    <w:rsid w:val="00F42E21"/>
    <w:rsid w:val="00F44ED5"/>
    <w:rsid w:val="00F74831"/>
    <w:rsid w:val="00F76216"/>
    <w:rsid w:val="00F77453"/>
    <w:rsid w:val="00F80D13"/>
    <w:rsid w:val="00FA4694"/>
    <w:rsid w:val="00FB7743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,"/>
  <w:listSeparator w:val=","/>
  <w15:docId w15:val="{5C4D0217-FBC0-46F6-94D3-1A0C27B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59"/>
    <w:pPr>
      <w:tabs>
        <w:tab w:val="right" w:pos="9639"/>
      </w:tabs>
      <w:spacing w:after="120" w:line="240" w:lineRule="atLeast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rsid w:val="009D0059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9D0059"/>
    <w:pPr>
      <w:keepNext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0059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3"/>
    </w:pPr>
    <w:rPr>
      <w:b/>
      <w:lang w:val="en-AU"/>
    </w:rPr>
  </w:style>
  <w:style w:type="paragraph" w:styleId="Heading5">
    <w:name w:val="heading 5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4"/>
    </w:pPr>
    <w:rPr>
      <w:b/>
      <w:sz w:val="22"/>
      <w:lang w:val="en-AU"/>
    </w:rPr>
  </w:style>
  <w:style w:type="paragraph" w:styleId="Heading6">
    <w:name w:val="heading 6"/>
    <w:basedOn w:val="Normal"/>
    <w:next w:val="Normal"/>
    <w:qFormat/>
    <w:rsid w:val="009D005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9639"/>
      </w:tabs>
      <w:spacing w:after="0" w:line="240" w:lineRule="auto"/>
      <w:jc w:val="left"/>
      <w:outlineLvl w:val="5"/>
    </w:pPr>
    <w:rPr>
      <w:i/>
      <w:lang w:val="en-AU"/>
    </w:rPr>
  </w:style>
  <w:style w:type="paragraph" w:styleId="Heading7">
    <w:name w:val="heading 7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6"/>
    </w:pPr>
    <w:rPr>
      <w:b/>
      <w:i/>
      <w:lang w:val="en-AU"/>
    </w:rPr>
  </w:style>
  <w:style w:type="paragraph" w:styleId="Heading8">
    <w:name w:val="heading 8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7"/>
    </w:pPr>
    <w:rPr>
      <w:b/>
      <w:i/>
      <w:sz w:val="22"/>
      <w:lang w:val="en-AU"/>
    </w:rPr>
  </w:style>
  <w:style w:type="paragraph" w:styleId="Heading9">
    <w:name w:val="heading 9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ind w:left="360"/>
      <w:jc w:val="left"/>
      <w:outlineLvl w:val="8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0059"/>
    <w:pPr>
      <w:tabs>
        <w:tab w:val="clear" w:pos="9639"/>
        <w:tab w:val="center" w:pos="4153"/>
        <w:tab w:val="right" w:pos="8306"/>
      </w:tabs>
    </w:pPr>
  </w:style>
  <w:style w:type="paragraph" w:customStyle="1" w:styleId="Afdeling">
    <w:name w:val="Afdeling"/>
    <w:basedOn w:val="Normal"/>
    <w:next w:val="Voorskrif"/>
    <w:rsid w:val="009D0059"/>
    <w:pPr>
      <w:keepNext/>
      <w:jc w:val="left"/>
    </w:pPr>
    <w:rPr>
      <w:b/>
      <w:caps/>
    </w:rPr>
  </w:style>
  <w:style w:type="paragraph" w:customStyle="1" w:styleId="Voorskrif">
    <w:name w:val="Voorskrif"/>
    <w:basedOn w:val="Normal"/>
    <w:next w:val="Opskrif"/>
    <w:rsid w:val="009D0059"/>
    <w:rPr>
      <w:b/>
    </w:rPr>
  </w:style>
  <w:style w:type="paragraph" w:customStyle="1" w:styleId="Opskrif">
    <w:name w:val="Opskrif"/>
    <w:basedOn w:val="Normal"/>
    <w:next w:val="Normal"/>
    <w:rsid w:val="009D0059"/>
    <w:pPr>
      <w:jc w:val="left"/>
    </w:pPr>
    <w:rPr>
      <w:b/>
      <w:u w:val="single"/>
    </w:rPr>
  </w:style>
  <w:style w:type="paragraph" w:customStyle="1" w:styleId="BulletVlak1">
    <w:name w:val="BulletVlak1"/>
    <w:basedOn w:val="Normal"/>
    <w:rsid w:val="009D0059"/>
    <w:pPr>
      <w:tabs>
        <w:tab w:val="num" w:pos="567"/>
      </w:tabs>
      <w:ind w:left="567" w:hanging="567"/>
    </w:pPr>
  </w:style>
  <w:style w:type="paragraph" w:customStyle="1" w:styleId="BulletVlak2">
    <w:name w:val="BulletVlak2"/>
    <w:basedOn w:val="Normal"/>
    <w:rsid w:val="009D0059"/>
    <w:pPr>
      <w:tabs>
        <w:tab w:val="num" w:pos="1134"/>
      </w:tabs>
      <w:ind w:left="1134" w:hanging="567"/>
    </w:pPr>
  </w:style>
  <w:style w:type="paragraph" w:customStyle="1" w:styleId="Dokbron">
    <w:name w:val="Dokbron"/>
    <w:basedOn w:val="Normal"/>
    <w:rsid w:val="009D0059"/>
    <w:pPr>
      <w:spacing w:after="0"/>
      <w:jc w:val="left"/>
    </w:pPr>
    <w:rPr>
      <w:sz w:val="12"/>
    </w:rPr>
  </w:style>
  <w:style w:type="paragraph" w:styleId="Footer">
    <w:name w:val="footer"/>
    <w:basedOn w:val="Normal"/>
    <w:rsid w:val="009D0059"/>
    <w:pPr>
      <w:tabs>
        <w:tab w:val="clear" w:pos="9639"/>
        <w:tab w:val="right" w:pos="9214"/>
      </w:tabs>
      <w:spacing w:after="0" w:line="240" w:lineRule="auto"/>
    </w:pPr>
    <w:rPr>
      <w:b/>
      <w:caps/>
      <w:sz w:val="16"/>
    </w:rPr>
  </w:style>
  <w:style w:type="paragraph" w:customStyle="1" w:styleId="Heading0">
    <w:name w:val="Heading 0"/>
    <w:basedOn w:val="Normal"/>
    <w:next w:val="Heading1"/>
    <w:rsid w:val="009D0059"/>
    <w:pPr>
      <w:keepNext/>
      <w:spacing w:after="240" w:line="240" w:lineRule="auto"/>
    </w:pPr>
    <w:rPr>
      <w:b/>
      <w:caps/>
    </w:rPr>
  </w:style>
  <w:style w:type="paragraph" w:customStyle="1" w:styleId="NommerABC2">
    <w:name w:val="NommerABC2"/>
    <w:basedOn w:val="Normal"/>
    <w:rsid w:val="009D0059"/>
    <w:pPr>
      <w:tabs>
        <w:tab w:val="num" w:pos="1134"/>
      </w:tabs>
      <w:ind w:left="1134" w:hanging="567"/>
    </w:pPr>
  </w:style>
  <w:style w:type="paragraph" w:customStyle="1" w:styleId="NommerABC1">
    <w:name w:val="NommerABC1"/>
    <w:basedOn w:val="NommerABC2"/>
    <w:rsid w:val="009D0059"/>
    <w:pPr>
      <w:tabs>
        <w:tab w:val="clear" w:pos="1134"/>
        <w:tab w:val="clear" w:pos="9639"/>
        <w:tab w:val="left" w:pos="567"/>
      </w:tabs>
      <w:ind w:left="567"/>
    </w:pPr>
  </w:style>
  <w:style w:type="paragraph" w:customStyle="1" w:styleId="NommerVlak1">
    <w:name w:val="NommerVlak1"/>
    <w:basedOn w:val="Normal"/>
    <w:rsid w:val="009D0059"/>
    <w:pPr>
      <w:tabs>
        <w:tab w:val="left" w:pos="567"/>
      </w:tabs>
      <w:spacing w:before="120"/>
      <w:ind w:left="567" w:hanging="567"/>
    </w:pPr>
  </w:style>
  <w:style w:type="paragraph" w:customStyle="1" w:styleId="NommerVlak2">
    <w:name w:val="NommerVlak2"/>
    <w:basedOn w:val="Normal"/>
    <w:rsid w:val="009D0059"/>
    <w:pPr>
      <w:tabs>
        <w:tab w:val="left" w:pos="1134"/>
      </w:tabs>
      <w:ind w:left="1134" w:hanging="567"/>
    </w:pPr>
  </w:style>
  <w:style w:type="paragraph" w:customStyle="1" w:styleId="Totaal">
    <w:name w:val="Totaal"/>
    <w:basedOn w:val="Normal"/>
    <w:rsid w:val="009D0059"/>
    <w:pPr>
      <w:jc w:val="right"/>
    </w:pPr>
    <w:rPr>
      <w:b/>
      <w:caps/>
    </w:rPr>
  </w:style>
  <w:style w:type="paragraph" w:customStyle="1" w:styleId="TT">
    <w:name w:val="TT"/>
    <w:basedOn w:val="Normal"/>
    <w:next w:val="Normal"/>
    <w:rsid w:val="009D0059"/>
    <w:pPr>
      <w:spacing w:before="480" w:after="0" w:line="240" w:lineRule="auto"/>
    </w:pPr>
  </w:style>
  <w:style w:type="character" w:styleId="PageNumber">
    <w:name w:val="page number"/>
    <w:basedOn w:val="DefaultParagraphFont"/>
    <w:rsid w:val="009D0059"/>
  </w:style>
  <w:style w:type="paragraph" w:customStyle="1" w:styleId="TT2">
    <w:name w:val="TT2"/>
    <w:basedOn w:val="TT"/>
    <w:next w:val="Normal"/>
    <w:rsid w:val="009D0059"/>
    <w:pPr>
      <w:spacing w:before="0" w:after="60"/>
    </w:pPr>
  </w:style>
  <w:style w:type="paragraph" w:styleId="BodyTextIndent">
    <w:name w:val="Body Text Indent"/>
    <w:basedOn w:val="Normal"/>
    <w:rsid w:val="009D0059"/>
    <w:pPr>
      <w:ind w:left="390"/>
    </w:pPr>
    <w:rPr>
      <w:i/>
    </w:rPr>
  </w:style>
  <w:style w:type="paragraph" w:styleId="Caption">
    <w:name w:val="caption"/>
    <w:basedOn w:val="Normal"/>
    <w:next w:val="Normal"/>
    <w:qFormat/>
    <w:rsid w:val="009D0059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jc w:val="center"/>
    </w:pPr>
    <w:rPr>
      <w:b/>
    </w:rPr>
  </w:style>
  <w:style w:type="paragraph" w:styleId="BodyTextIndent2">
    <w:name w:val="Body Text Indent 2"/>
    <w:basedOn w:val="Normal"/>
    <w:rsid w:val="009D0059"/>
    <w:pPr>
      <w:tabs>
        <w:tab w:val="clear" w:pos="9639"/>
      </w:tabs>
      <w:spacing w:after="0" w:line="240" w:lineRule="auto"/>
      <w:ind w:left="390"/>
      <w:jc w:val="left"/>
    </w:pPr>
    <w:rPr>
      <w:i/>
      <w:lang w:val="en-AU"/>
    </w:rPr>
  </w:style>
  <w:style w:type="paragraph" w:styleId="PlainText">
    <w:name w:val="Plain Text"/>
    <w:basedOn w:val="Normal"/>
    <w:rsid w:val="009D0059"/>
    <w:pPr>
      <w:tabs>
        <w:tab w:val="clear" w:pos="9639"/>
      </w:tabs>
      <w:spacing w:after="0" w:line="240" w:lineRule="auto"/>
      <w:jc w:val="left"/>
    </w:pPr>
    <w:rPr>
      <w:rFonts w:ascii="Courier New" w:hAnsi="Courier New"/>
      <w:lang w:val="en-AU"/>
    </w:rPr>
  </w:style>
  <w:style w:type="paragraph" w:styleId="BodyText">
    <w:name w:val="Body Text"/>
    <w:basedOn w:val="Normal"/>
    <w:rsid w:val="009D0059"/>
    <w:pPr>
      <w:tabs>
        <w:tab w:val="clear" w:pos="9639"/>
      </w:tabs>
      <w:spacing w:after="0" w:line="240" w:lineRule="auto"/>
    </w:pPr>
    <w:rPr>
      <w:rFonts w:ascii="Times New Roman" w:hAnsi="Times New Roman"/>
      <w:lang w:val="en-AU"/>
    </w:rPr>
  </w:style>
  <w:style w:type="paragraph" w:styleId="BodyText2">
    <w:name w:val="Body Text 2"/>
    <w:basedOn w:val="Normal"/>
    <w:rsid w:val="009D0059"/>
    <w:pPr>
      <w:tabs>
        <w:tab w:val="clear" w:pos="9639"/>
      </w:tabs>
      <w:spacing w:after="0" w:line="240" w:lineRule="auto"/>
    </w:pPr>
    <w:rPr>
      <w:rFonts w:ascii="Times New Roman" w:hAnsi="Times New Roman"/>
      <w:b/>
      <w:i/>
      <w:lang w:val="en-AU"/>
    </w:rPr>
  </w:style>
  <w:style w:type="paragraph" w:styleId="DocumentMap">
    <w:name w:val="Document Map"/>
    <w:basedOn w:val="Normal"/>
    <w:semiHidden/>
    <w:rsid w:val="000674C3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174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77"/>
    <w:rPr>
      <w:rFonts w:ascii="Segoe UI" w:hAnsi="Segoe UI" w:cs="Segoe UI"/>
      <w:sz w:val="18"/>
      <w:szCs w:val="18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990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73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W"/>
    </w:rPr>
  </w:style>
  <w:style w:type="paragraph" w:styleId="ListParagraph">
    <w:name w:val="List Paragraph"/>
    <w:basedOn w:val="Normal"/>
    <w:uiPriority w:val="34"/>
    <w:qFormat/>
    <w:rsid w:val="00396B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Vraest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0A2A9-780B-43E2-9987-7E4AD015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Vraest97</Template>
  <TotalTime>143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Stylblad om 'n Vraestel in Word97 op te stel</vt:lpstr>
    </vt:vector>
  </TitlesOfParts>
  <Company>PU vir CHO</Company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Stylblad om 'n Vraestel in Word97 op te stel</dc:title>
  <dc:subject>RKW211</dc:subject>
  <dc:creator>rkwrg@puknet.puk.ac.za</dc:creator>
  <cp:keywords/>
  <cp:lastModifiedBy>R Goede</cp:lastModifiedBy>
  <cp:revision>21</cp:revision>
  <cp:lastPrinted>2017-10-11T09:34:00Z</cp:lastPrinted>
  <dcterms:created xsi:type="dcterms:W3CDTF">2017-09-26T06:04:00Z</dcterms:created>
  <dcterms:modified xsi:type="dcterms:W3CDTF">2017-10-13T10:08:00Z</dcterms:modified>
</cp:coreProperties>
</file>