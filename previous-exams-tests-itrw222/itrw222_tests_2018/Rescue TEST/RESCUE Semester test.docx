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FE" w:rsidRPr="008F2FC6" w:rsidRDefault="00B0573D" w:rsidP="00B0573D">
      <w:pPr>
        <w:rPr>
          <w:lang w:val="en-US"/>
        </w:rPr>
      </w:pPr>
      <w:r>
        <w:rPr>
          <w:noProof/>
          <w:lang w:val="en-ZW" w:eastAsia="en-ZW"/>
        </w:rPr>
        <w:drawing>
          <wp:inline distT="0" distB="0" distL="0" distR="0" wp14:anchorId="7BD98852" wp14:editId="634FBB5B">
            <wp:extent cx="1691640" cy="705485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3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"/>
        <w:gridCol w:w="2947"/>
        <w:gridCol w:w="289"/>
        <w:gridCol w:w="288"/>
        <w:gridCol w:w="1926"/>
        <w:gridCol w:w="288"/>
        <w:gridCol w:w="219"/>
        <w:gridCol w:w="283"/>
        <w:gridCol w:w="142"/>
        <w:gridCol w:w="2268"/>
        <w:gridCol w:w="738"/>
        <w:gridCol w:w="127"/>
      </w:tblGrid>
      <w:tr w:rsidR="0078228F" w:rsidRPr="00B4247C" w:rsidTr="00A7610E">
        <w:trPr>
          <w:trHeight w:hRule="exact" w:val="57"/>
        </w:trPr>
        <w:tc>
          <w:tcPr>
            <w:tcW w:w="6081" w:type="dxa"/>
            <w:gridSpan w:val="7"/>
            <w:tcBorders>
              <w:top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8228F" w:rsidRPr="00B4247C" w:rsidRDefault="0078228F" w:rsidP="00A7610E">
            <w:pPr>
              <w:spacing w:before="40"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8228F" w:rsidRPr="00B4247C" w:rsidRDefault="0078228F" w:rsidP="00A7610E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double" w:sz="4" w:space="0" w:color="auto"/>
              <w:left w:val="double" w:sz="4" w:space="0" w:color="auto"/>
              <w:bottom w:val="nil"/>
            </w:tcBorders>
            <w:shd w:val="clear" w:color="auto" w:fill="auto"/>
          </w:tcPr>
          <w:p w:rsidR="0078228F" w:rsidRPr="00B4247C" w:rsidRDefault="0078228F" w:rsidP="00A7610E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8228F" w:rsidRPr="002F2B17" w:rsidRDefault="0078228F" w:rsidP="00A7610E">
            <w:pPr>
              <w:spacing w:before="40" w:after="0" w:line="240" w:lineRule="auto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8228F" w:rsidRPr="00B4247C" w:rsidRDefault="0078228F" w:rsidP="00A7610E">
            <w:pPr>
              <w:spacing w:before="40" w:after="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7" w:type="dxa"/>
            <w:tcBorders>
              <w:top w:val="double" w:sz="4" w:space="0" w:color="auto"/>
              <w:bottom w:val="nil"/>
            </w:tcBorders>
          </w:tcPr>
          <w:p w:rsidR="0078228F" w:rsidRPr="00B4247C" w:rsidRDefault="0078228F" w:rsidP="00A7610E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8228F" w:rsidRPr="00B4247C" w:rsidTr="00A7610E">
        <w:trPr>
          <w:trHeight w:val="113"/>
        </w:trPr>
        <w:tc>
          <w:tcPr>
            <w:tcW w:w="6081" w:type="dxa"/>
            <w:gridSpan w:val="7"/>
            <w:tcBorders>
              <w:top w:val="nil"/>
              <w:bottom w:val="nil"/>
              <w:right w:val="double" w:sz="4" w:space="0" w:color="auto"/>
            </w:tcBorders>
            <w:shd w:val="clear" w:color="auto" w:fill="auto"/>
          </w:tcPr>
          <w:p w:rsidR="0078228F" w:rsidRPr="00B4247C" w:rsidRDefault="0078228F" w:rsidP="00A7610E">
            <w:pPr>
              <w:spacing w:before="40"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8228F" w:rsidRPr="00B4247C" w:rsidRDefault="0078228F" w:rsidP="00A7610E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</w:tcPr>
          <w:p w:rsidR="0078228F" w:rsidRPr="00B4247C" w:rsidRDefault="0078228F" w:rsidP="00A7610E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8228F" w:rsidRPr="002F2B17" w:rsidRDefault="00D65D57" w:rsidP="00A7610E">
            <w:pPr>
              <w:spacing w:before="40" w:after="0" w:line="240" w:lineRule="auto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0" w:name="docCalculator"/>
            <w:bookmarkEnd w:id="0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Calculators/Sakrekenaars: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28F" w:rsidRPr="00B4247C" w:rsidRDefault="00D65D57" w:rsidP="00A7610E">
            <w:pPr>
              <w:spacing w:before="40"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" w:name="docCalculatorAnswer"/>
            <w:bookmarkEnd w:id="1"/>
            <w:r>
              <w:rPr>
                <w:rFonts w:cs="Arial"/>
                <w:b/>
                <w:sz w:val="16"/>
                <w:szCs w:val="16"/>
              </w:rPr>
              <w:t>No/Nee</w:t>
            </w: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</w:tcBorders>
          </w:tcPr>
          <w:p w:rsidR="0078228F" w:rsidRPr="00B4247C" w:rsidRDefault="0078228F" w:rsidP="00A7610E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8228F" w:rsidRPr="00F17D52" w:rsidTr="00A7610E">
        <w:trPr>
          <w:trHeight w:val="113"/>
        </w:trPr>
        <w:tc>
          <w:tcPr>
            <w:tcW w:w="6081" w:type="dxa"/>
            <w:gridSpan w:val="7"/>
            <w:tcBorders>
              <w:top w:val="nil"/>
              <w:right w:val="double" w:sz="4" w:space="0" w:color="auto"/>
            </w:tcBorders>
            <w:shd w:val="clear" w:color="auto" w:fill="auto"/>
          </w:tcPr>
          <w:p w:rsidR="0078228F" w:rsidRPr="00F17D52" w:rsidRDefault="00D65D57" w:rsidP="00A7610E">
            <w:pPr>
              <w:spacing w:before="40" w:after="4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2" w:name="docRQHead"/>
            <w:bookmarkEnd w:id="2"/>
            <w:r>
              <w:rPr>
                <w:rFonts w:cs="Arial"/>
                <w:b/>
                <w:sz w:val="16"/>
                <w:szCs w:val="16"/>
              </w:rPr>
              <w:t>Requirements for this paper/Benodigdhede vir hierdie vraestel: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before="40" w:after="4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</w:tcPr>
          <w:p w:rsidR="0078228F" w:rsidRPr="00F17D52" w:rsidRDefault="0078228F" w:rsidP="00A7610E">
            <w:pPr>
              <w:spacing w:before="40" w:after="4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8228F" w:rsidRPr="00F17D52" w:rsidRDefault="00D65D57" w:rsidP="00A7610E">
            <w:pPr>
              <w:spacing w:before="40" w:after="4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3" w:name="docRSHead"/>
            <w:bookmarkEnd w:id="3"/>
            <w:r>
              <w:rPr>
                <w:rFonts w:cs="Arial"/>
                <w:b/>
                <w:sz w:val="16"/>
                <w:szCs w:val="16"/>
              </w:rPr>
              <w:t>Other resources/Ander hulpmiddels:</w:t>
            </w:r>
          </w:p>
        </w:tc>
        <w:tc>
          <w:tcPr>
            <w:tcW w:w="127" w:type="dxa"/>
            <w:tcBorders>
              <w:top w:val="nil"/>
            </w:tcBorders>
          </w:tcPr>
          <w:p w:rsidR="0078228F" w:rsidRPr="00F17D52" w:rsidRDefault="0078228F" w:rsidP="00A7610E">
            <w:pPr>
              <w:spacing w:before="40" w:after="40" w:line="240" w:lineRule="auto"/>
              <w:rPr>
                <w:rFonts w:cs="Arial"/>
                <w:b/>
                <w:sz w:val="16"/>
                <w:szCs w:val="16"/>
              </w:rPr>
            </w:pPr>
          </w:p>
        </w:tc>
      </w:tr>
      <w:tr w:rsidR="0078228F" w:rsidRPr="00F17D52" w:rsidTr="00A7610E">
        <w:tc>
          <w:tcPr>
            <w:tcW w:w="124" w:type="dxa"/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right w:val="single" w:sz="4" w:space="0" w:color="auto"/>
            </w:tcBorders>
          </w:tcPr>
          <w:p w:rsidR="00D65D57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4" w:name="docRQ1"/>
            <w:bookmarkEnd w:id="4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Answer scripts/</w:t>
            </w:r>
          </w:p>
          <w:p w:rsidR="0078228F" w:rsidRPr="00F17D52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Antwoordskrifte: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28F" w:rsidRPr="00AB1C88" w:rsidRDefault="0078228F" w:rsidP="00A7610E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5" w:name="docRQ1Select"/>
            <w:bookmarkEnd w:id="5"/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65D57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6" w:name="docRQ4"/>
            <w:bookmarkEnd w:id="6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Multi-choice cards (A5)/</w:t>
            </w:r>
          </w:p>
          <w:p w:rsidR="0078228F" w:rsidRPr="00F17D52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Multikeusekaarte (A5):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8F" w:rsidRPr="00AB1C88" w:rsidRDefault="0078228F" w:rsidP="00A7610E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7" w:name="docRQ4Select"/>
            <w:bookmarkEnd w:id="7"/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78228F" w:rsidRPr="00355873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8" w:name="docRS1"/>
            <w:bookmarkEnd w:id="8"/>
          </w:p>
        </w:tc>
        <w:tc>
          <w:tcPr>
            <w:tcW w:w="127" w:type="dxa"/>
            <w:tcBorders>
              <w:left w:val="nil"/>
            </w:tcBorders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8228F" w:rsidRPr="00F17D52" w:rsidTr="00A7610E">
        <w:trPr>
          <w:trHeight w:hRule="exact" w:val="57"/>
        </w:trPr>
        <w:tc>
          <w:tcPr>
            <w:tcW w:w="124" w:type="dxa"/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</w:tcBorders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nil"/>
              <w:bottom w:val="single" w:sz="4" w:space="0" w:color="auto"/>
            </w:tcBorders>
            <w:vAlign w:val="center"/>
          </w:tcPr>
          <w:p w:rsidR="0078228F" w:rsidRPr="00F17D52" w:rsidRDefault="0078228F" w:rsidP="00A7610E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8228F" w:rsidRPr="00F17D52" w:rsidRDefault="0078228F" w:rsidP="00A7610E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bottom w:val="nil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top w:val="nil"/>
            </w:tcBorders>
            <w:shd w:val="clear" w:color="auto" w:fill="auto"/>
          </w:tcPr>
          <w:p w:rsidR="0078228F" w:rsidRPr="00355873" w:rsidRDefault="0078228F" w:rsidP="00A7610E">
            <w:pPr>
              <w:spacing w:after="0" w:line="240" w:lineRule="auto"/>
              <w:jc w:val="center"/>
              <w:rPr>
                <w:rFonts w:cs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27" w:type="dxa"/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8228F" w:rsidRPr="00F17D52" w:rsidTr="00A7610E">
        <w:tc>
          <w:tcPr>
            <w:tcW w:w="124" w:type="dxa"/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right w:val="single" w:sz="4" w:space="0" w:color="auto"/>
            </w:tcBorders>
          </w:tcPr>
          <w:p w:rsidR="00D65D57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9" w:name="docRQ2"/>
            <w:bookmarkEnd w:id="9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Attendance slips (Fill-in paper)/</w:t>
            </w:r>
          </w:p>
          <w:p w:rsidR="0078228F" w:rsidRPr="00F17D52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Presensiestrokies (Invulvraestel):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28F" w:rsidRPr="00AB1C88" w:rsidRDefault="00D65D57" w:rsidP="00A7610E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0" w:name="docRQ2Select"/>
            <w:bookmarkEnd w:id="10"/>
            <w:r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D65D57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1" w:name="docRQ5"/>
            <w:bookmarkEnd w:id="11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Multi-choice cards (A4)/</w:t>
            </w:r>
          </w:p>
          <w:p w:rsidR="0078228F" w:rsidRPr="00F17D52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Multikeusekaarte (A4):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8F" w:rsidRPr="00AB1C88" w:rsidRDefault="0078228F" w:rsidP="00A7610E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2" w:name="docRQ5Select"/>
            <w:bookmarkEnd w:id="12"/>
          </w:p>
        </w:tc>
        <w:tc>
          <w:tcPr>
            <w:tcW w:w="219" w:type="dxa"/>
            <w:tcBorders>
              <w:top w:val="nil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right w:val="nil"/>
            </w:tcBorders>
            <w:shd w:val="clear" w:color="auto" w:fill="auto"/>
          </w:tcPr>
          <w:p w:rsidR="0078228F" w:rsidRPr="00355873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3" w:name="docRS2"/>
            <w:bookmarkEnd w:id="13"/>
          </w:p>
        </w:tc>
        <w:tc>
          <w:tcPr>
            <w:tcW w:w="127" w:type="dxa"/>
            <w:tcBorders>
              <w:left w:val="nil"/>
            </w:tcBorders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8228F" w:rsidRPr="00F17D52" w:rsidTr="00A7610E">
        <w:trPr>
          <w:trHeight w:hRule="exact" w:val="57"/>
        </w:trPr>
        <w:tc>
          <w:tcPr>
            <w:tcW w:w="124" w:type="dxa"/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228F" w:rsidRPr="00F17D52" w:rsidRDefault="0078228F" w:rsidP="00A7610E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8" w:type="dxa"/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228F" w:rsidRPr="00F17D52" w:rsidRDefault="0078228F" w:rsidP="00A7610E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9" w:type="dxa"/>
            <w:tcBorders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shd w:val="clear" w:color="auto" w:fill="auto"/>
          </w:tcPr>
          <w:p w:rsidR="0078228F" w:rsidRPr="00355873" w:rsidRDefault="0078228F" w:rsidP="00A7610E">
            <w:pPr>
              <w:spacing w:after="0" w:line="240" w:lineRule="auto"/>
              <w:jc w:val="center"/>
              <w:rPr>
                <w:rFonts w:cs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27" w:type="dxa"/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8228F" w:rsidRPr="00F17D52" w:rsidTr="00A7610E">
        <w:tc>
          <w:tcPr>
            <w:tcW w:w="124" w:type="dxa"/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right w:val="single" w:sz="4" w:space="0" w:color="auto"/>
            </w:tcBorders>
          </w:tcPr>
          <w:p w:rsidR="00D65D57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4" w:name="docRQ3"/>
            <w:bookmarkEnd w:id="14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Scrap paper/</w:t>
            </w:r>
          </w:p>
          <w:p w:rsidR="0078228F" w:rsidRPr="00F17D52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Rofwerkpapier: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28F" w:rsidRPr="00AB1C88" w:rsidRDefault="0078228F" w:rsidP="00A7610E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5" w:name="docRQ3Select"/>
            <w:bookmarkEnd w:id="15"/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right w:val="single" w:sz="4" w:space="0" w:color="auto"/>
            </w:tcBorders>
            <w:shd w:val="clear" w:color="auto" w:fill="auto"/>
          </w:tcPr>
          <w:p w:rsidR="00D65D57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6" w:name="docRQ6"/>
            <w:bookmarkEnd w:id="16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Graph paper/</w:t>
            </w:r>
          </w:p>
          <w:p w:rsidR="0078228F" w:rsidRPr="00F17D52" w:rsidRDefault="00D65D57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Grafiekpapier: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28F" w:rsidRPr="00AB1C88" w:rsidRDefault="0078228F" w:rsidP="00A7610E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7" w:name="docRQ6Select"/>
            <w:bookmarkEnd w:id="17"/>
          </w:p>
        </w:tc>
        <w:tc>
          <w:tcPr>
            <w:tcW w:w="219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right w:val="nil"/>
            </w:tcBorders>
            <w:shd w:val="clear" w:color="auto" w:fill="auto"/>
          </w:tcPr>
          <w:p w:rsidR="0078228F" w:rsidRPr="00355873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8" w:name="docRS3"/>
            <w:bookmarkEnd w:id="18"/>
          </w:p>
        </w:tc>
        <w:tc>
          <w:tcPr>
            <w:tcW w:w="127" w:type="dxa"/>
            <w:tcBorders>
              <w:left w:val="nil"/>
            </w:tcBorders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8228F" w:rsidRPr="00F17D52" w:rsidTr="00A7610E">
        <w:trPr>
          <w:trHeight w:hRule="exact" w:val="57"/>
        </w:trPr>
        <w:tc>
          <w:tcPr>
            <w:tcW w:w="124" w:type="dxa"/>
            <w:tcBorders>
              <w:bottom w:val="double" w:sz="4" w:space="0" w:color="auto"/>
            </w:tcBorders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bottom w:val="double" w:sz="4" w:space="0" w:color="auto"/>
            </w:tcBorders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8228F" w:rsidRPr="00F17D52" w:rsidRDefault="0078228F" w:rsidP="00A7610E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8" w:type="dxa"/>
            <w:tcBorders>
              <w:bottom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bottom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8228F" w:rsidRPr="00F17D52" w:rsidRDefault="0078228F" w:rsidP="00A7610E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78228F" w:rsidRPr="00F17D52" w:rsidRDefault="0078228F" w:rsidP="00A7610E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" w:type="dxa"/>
            <w:tcBorders>
              <w:bottom w:val="double" w:sz="4" w:space="0" w:color="auto"/>
            </w:tcBorders>
          </w:tcPr>
          <w:p w:rsidR="0078228F" w:rsidRPr="00F17D52" w:rsidRDefault="0078228F" w:rsidP="00A7610E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</w:tbl>
    <w:p w:rsidR="0078228F" w:rsidRDefault="0078228F" w:rsidP="00F17D52">
      <w:pPr>
        <w:spacing w:after="0" w:line="240" w:lineRule="auto"/>
        <w:rPr>
          <w:sz w:val="12"/>
          <w:szCs w:val="12"/>
          <w:lang w:val="en-US"/>
        </w:rPr>
      </w:pPr>
    </w:p>
    <w:tbl>
      <w:tblPr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97"/>
        <w:gridCol w:w="4606"/>
        <w:gridCol w:w="1281"/>
        <w:gridCol w:w="1560"/>
      </w:tblGrid>
      <w:tr w:rsidR="0078228F" w:rsidRPr="00C46BE7" w:rsidTr="00A7610E">
        <w:tc>
          <w:tcPr>
            <w:tcW w:w="2197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Type of assessment/</w:t>
            </w:r>
          </w:p>
          <w:p w:rsidR="0078228F" w:rsidRPr="00C46BE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Tipe assessering:</w:t>
            </w:r>
          </w:p>
        </w:tc>
        <w:tc>
          <w:tcPr>
            <w:tcW w:w="4606" w:type="dxa"/>
          </w:tcPr>
          <w:p w:rsidR="00D65D57" w:rsidRDefault="00165566" w:rsidP="00A7610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Semester </w:t>
            </w:r>
            <w:r w:rsidR="00406C0F">
              <w:rPr>
                <w:b/>
                <w:bCs/>
                <w:sz w:val="18"/>
                <w:szCs w:val="18"/>
              </w:rPr>
              <w:t xml:space="preserve">RESCUE </w:t>
            </w:r>
            <w:proofErr w:type="spellStart"/>
            <w:r>
              <w:rPr>
                <w:b/>
                <w:bCs/>
                <w:sz w:val="18"/>
                <w:szCs w:val="18"/>
              </w:rPr>
              <w:t>Test</w:t>
            </w:r>
            <w:proofErr w:type="spellEnd"/>
          </w:p>
          <w:p w:rsidR="0078228F" w:rsidRPr="00C46BE7" w:rsidRDefault="0078228F" w:rsidP="00A7610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1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Qualification/</w:t>
            </w:r>
          </w:p>
          <w:p w:rsidR="0078228F" w:rsidRPr="00C46BE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Kwalifikasie:</w:t>
            </w:r>
          </w:p>
        </w:tc>
        <w:tc>
          <w:tcPr>
            <w:tcW w:w="1560" w:type="dxa"/>
          </w:tcPr>
          <w:p w:rsidR="0078228F" w:rsidRPr="00C46BE7" w:rsidRDefault="00D65D57" w:rsidP="00A7610E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BSc</w:t>
            </w:r>
          </w:p>
        </w:tc>
      </w:tr>
      <w:tr w:rsidR="00D65D57" w:rsidRPr="00C46BE7" w:rsidTr="00A7610E">
        <w:tc>
          <w:tcPr>
            <w:tcW w:w="2197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code/</w:t>
            </w:r>
          </w:p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Modulekode:</w:t>
            </w:r>
          </w:p>
        </w:tc>
        <w:tc>
          <w:tcPr>
            <w:tcW w:w="4606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ITRW222</w:t>
            </w:r>
          </w:p>
        </w:tc>
        <w:tc>
          <w:tcPr>
            <w:tcW w:w="1281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Duration/</w:t>
            </w:r>
          </w:p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Tydsduur:</w:t>
            </w:r>
          </w:p>
        </w:tc>
        <w:tc>
          <w:tcPr>
            <w:tcW w:w="1560" w:type="dxa"/>
          </w:tcPr>
          <w:p w:rsidR="00D65D57" w:rsidRDefault="00406C0F" w:rsidP="00A7610E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1.5</w:t>
            </w:r>
            <w:r w:rsidR="00D65D57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="00D65D57">
              <w:rPr>
                <w:b/>
                <w:bCs/>
                <w:sz w:val="18"/>
                <w:szCs w:val="18"/>
              </w:rPr>
              <w:t>hour</w:t>
            </w:r>
            <w:proofErr w:type="spellEnd"/>
          </w:p>
          <w:p w:rsidR="00D65D57" w:rsidRDefault="00406C0F" w:rsidP="00406C0F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1.5</w:t>
            </w:r>
            <w:proofErr w:type="gramStart"/>
            <w:r w:rsidR="00165566">
              <w:rPr>
                <w:b/>
                <w:bCs/>
                <w:sz w:val="18"/>
                <w:szCs w:val="18"/>
              </w:rPr>
              <w:t xml:space="preserve">     </w:t>
            </w:r>
            <w:proofErr w:type="gramEnd"/>
            <w:r w:rsidR="00D65D57">
              <w:rPr>
                <w:b/>
                <w:bCs/>
                <w:sz w:val="18"/>
                <w:szCs w:val="18"/>
              </w:rPr>
              <w:t>uur</w:t>
            </w:r>
          </w:p>
        </w:tc>
      </w:tr>
      <w:tr w:rsidR="00D65D57" w:rsidRPr="00C46BE7" w:rsidTr="00A7610E">
        <w:tc>
          <w:tcPr>
            <w:tcW w:w="2197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description/</w:t>
            </w:r>
          </w:p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Modulebeskrywing:</w:t>
            </w:r>
          </w:p>
        </w:tc>
        <w:tc>
          <w:tcPr>
            <w:tcW w:w="4606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Structures and Algorithms</w:t>
            </w:r>
          </w:p>
        </w:tc>
        <w:tc>
          <w:tcPr>
            <w:tcW w:w="1281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Max/</w:t>
            </w:r>
          </w:p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Maks:</w:t>
            </w:r>
          </w:p>
        </w:tc>
        <w:tc>
          <w:tcPr>
            <w:tcW w:w="1560" w:type="dxa"/>
          </w:tcPr>
          <w:p w:rsidR="00D65D57" w:rsidRDefault="00406C0F" w:rsidP="00A7610E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</w:tr>
      <w:tr w:rsidR="00D65D57" w:rsidRPr="00C46BE7" w:rsidTr="00A7610E">
        <w:tc>
          <w:tcPr>
            <w:tcW w:w="2197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Examiner(s)/</w:t>
            </w:r>
          </w:p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Eksaminator(e):</w:t>
            </w:r>
          </w:p>
        </w:tc>
        <w:tc>
          <w:tcPr>
            <w:tcW w:w="4606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 Goede</w:t>
            </w:r>
          </w:p>
        </w:tc>
        <w:tc>
          <w:tcPr>
            <w:tcW w:w="1281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Date/</w:t>
            </w:r>
          </w:p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Datum:</w:t>
            </w:r>
          </w:p>
        </w:tc>
        <w:tc>
          <w:tcPr>
            <w:tcW w:w="1560" w:type="dxa"/>
          </w:tcPr>
          <w:p w:rsidR="00D65D57" w:rsidRDefault="00406C0F" w:rsidP="00406C0F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  <w:r w:rsidR="005A350C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5A350C">
              <w:rPr>
                <w:b/>
                <w:bCs/>
                <w:sz w:val="18"/>
                <w:szCs w:val="18"/>
              </w:rPr>
              <w:t>0/2018</w:t>
            </w:r>
          </w:p>
        </w:tc>
      </w:tr>
      <w:tr w:rsidR="00D65D57" w:rsidRPr="00C46BE7" w:rsidTr="00A7610E">
        <w:tc>
          <w:tcPr>
            <w:tcW w:w="2197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Internal/Interne</w:t>
            </w:r>
          </w:p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moderator(s):</w:t>
            </w:r>
          </w:p>
        </w:tc>
        <w:tc>
          <w:tcPr>
            <w:tcW w:w="4606" w:type="dxa"/>
          </w:tcPr>
          <w:p w:rsidR="00D65D57" w:rsidRDefault="00165566" w:rsidP="00A7610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81" w:type="dxa"/>
          </w:tcPr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gramStart"/>
            <w:r>
              <w:rPr>
                <w:b/>
                <w:bCs/>
                <w:color w:val="808080"/>
                <w:sz w:val="18"/>
                <w:szCs w:val="18"/>
              </w:rPr>
              <w:t>Time</w:t>
            </w:r>
            <w:proofErr w:type="gramEnd"/>
            <w:r>
              <w:rPr>
                <w:b/>
                <w:bCs/>
                <w:color w:val="808080"/>
                <w:sz w:val="18"/>
                <w:szCs w:val="18"/>
              </w:rPr>
              <w:t>/</w:t>
            </w:r>
          </w:p>
          <w:p w:rsidR="00D65D57" w:rsidRDefault="00D65D57" w:rsidP="00A7610E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Tyd:</w:t>
            </w:r>
          </w:p>
        </w:tc>
        <w:tc>
          <w:tcPr>
            <w:tcW w:w="1560" w:type="dxa"/>
          </w:tcPr>
          <w:p w:rsidR="00D65D57" w:rsidRDefault="005A350C" w:rsidP="00406C0F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  <w:r w:rsidR="00406C0F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:00</w:t>
            </w:r>
          </w:p>
        </w:tc>
      </w:tr>
    </w:tbl>
    <w:p w:rsidR="0078228F" w:rsidRDefault="0078228F" w:rsidP="00F17D52">
      <w:pPr>
        <w:spacing w:after="0" w:line="240" w:lineRule="auto"/>
        <w:rPr>
          <w:sz w:val="12"/>
          <w:szCs w:val="12"/>
          <w:lang w:val="en-US"/>
        </w:rPr>
      </w:pPr>
    </w:p>
    <w:tbl>
      <w:tblPr>
        <w:tblW w:w="9637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02"/>
        <w:gridCol w:w="4535"/>
      </w:tblGrid>
      <w:tr w:rsidR="0078228F" w:rsidRPr="00754D7F" w:rsidTr="00A7610E">
        <w:trPr>
          <w:trHeight w:val="113"/>
        </w:trPr>
        <w:tc>
          <w:tcPr>
            <w:tcW w:w="5102" w:type="dxa"/>
          </w:tcPr>
          <w:p w:rsidR="0078228F" w:rsidRPr="00754D7F" w:rsidRDefault="00D65D57" w:rsidP="00A7610E">
            <w:pPr>
              <w:spacing w:before="40" w:after="40" w:line="240" w:lineRule="auto"/>
              <w:rPr>
                <w:b/>
                <w:bCs/>
                <w:noProof/>
                <w:color w:val="808080"/>
                <w:sz w:val="16"/>
                <w:szCs w:val="16"/>
              </w:rPr>
            </w:pPr>
            <w:bookmarkStart w:id="19" w:name="docSubmissionHead1"/>
            <w:bookmarkEnd w:id="19"/>
            <w:r>
              <w:rPr>
                <w:b/>
                <w:bCs/>
                <w:noProof/>
                <w:color w:val="808080"/>
                <w:sz w:val="16"/>
                <w:szCs w:val="16"/>
              </w:rPr>
              <w:t>Submission of answer scripts/Inhandiging van antwoordskrifte:</w:t>
            </w:r>
          </w:p>
        </w:tc>
        <w:tc>
          <w:tcPr>
            <w:tcW w:w="4535" w:type="dxa"/>
          </w:tcPr>
          <w:p w:rsidR="0078228F" w:rsidRPr="00754D7F" w:rsidRDefault="00D65D57" w:rsidP="00A7610E">
            <w:pPr>
              <w:spacing w:before="40" w:after="40" w:line="240" w:lineRule="auto"/>
              <w:rPr>
                <w:b/>
                <w:bCs/>
                <w:noProof/>
                <w:sz w:val="16"/>
                <w:szCs w:val="16"/>
              </w:rPr>
            </w:pPr>
            <w:bookmarkStart w:id="20" w:name="docSubmissionPer"/>
            <w:bookmarkEnd w:id="20"/>
            <w:r>
              <w:rPr>
                <w:b/>
                <w:bCs/>
                <w:noProof/>
                <w:sz w:val="16"/>
                <w:szCs w:val="16"/>
              </w:rPr>
              <w:t>Ordinary/Gewoon</w:t>
            </w:r>
          </w:p>
        </w:tc>
      </w:tr>
    </w:tbl>
    <w:p w:rsidR="006170DA" w:rsidRDefault="006170DA" w:rsidP="00A365F9">
      <w:pPr>
        <w:tabs>
          <w:tab w:val="left" w:pos="1758"/>
          <w:tab w:val="right" w:leader="dot" w:pos="5812"/>
          <w:tab w:val="left" w:pos="5954"/>
          <w:tab w:val="right" w:leader="dot" w:pos="9639"/>
        </w:tabs>
        <w:spacing w:after="12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"/>
        <w:gridCol w:w="934"/>
        <w:gridCol w:w="443"/>
        <w:gridCol w:w="785"/>
        <w:gridCol w:w="1086"/>
        <w:gridCol w:w="900"/>
        <w:gridCol w:w="147"/>
        <w:gridCol w:w="1509"/>
        <w:gridCol w:w="3124"/>
        <w:gridCol w:w="10"/>
      </w:tblGrid>
      <w:tr w:rsidR="00A12F4D" w:rsidTr="000272D0">
        <w:trPr>
          <w:gridAfter w:val="1"/>
          <w:wAfter w:w="10" w:type="dxa"/>
        </w:trPr>
        <w:tc>
          <w:tcPr>
            <w:tcW w:w="9619" w:type="dxa"/>
            <w:gridSpan w:val="9"/>
          </w:tcPr>
          <w:p w:rsidR="00A12F4D" w:rsidRDefault="00A12F4D" w:rsidP="00A365F9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before="60" w:after="120" w:line="240" w:lineRule="auto"/>
              <w:jc w:val="center"/>
              <w:rPr>
                <w:sz w:val="12"/>
                <w:szCs w:val="12"/>
              </w:rPr>
            </w:pPr>
            <w:r w:rsidRPr="00361ED1">
              <w:rPr>
                <w:b/>
                <w:color w:val="808080" w:themeColor="background1" w:themeShade="80"/>
              </w:rPr>
              <w:t>Details of student / Besonderhede van student:</w:t>
            </w:r>
          </w:p>
        </w:tc>
      </w:tr>
      <w:tr w:rsidR="00A12F4D" w:rsidRPr="002A44A3" w:rsidTr="00A12F4D">
        <w:tc>
          <w:tcPr>
            <w:tcW w:w="691" w:type="dxa"/>
          </w:tcPr>
          <w:p w:rsidR="00A12F4D" w:rsidRPr="009A3B9B" w:rsidRDefault="00A12F4D" w:rsidP="00A12F4D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Title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t>/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br/>
              <w:t>Titel: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</w:tcPr>
          <w:p w:rsidR="00A12F4D" w:rsidRPr="002A44A3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28" w:type="dxa"/>
            <w:gridSpan w:val="2"/>
          </w:tcPr>
          <w:p w:rsidR="00A12F4D" w:rsidRPr="009A3B9B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Initials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t>/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br/>
              <w:t>Voorletters:</w:t>
            </w:r>
          </w:p>
        </w:tc>
        <w:tc>
          <w:tcPr>
            <w:tcW w:w="1086" w:type="dxa"/>
            <w:tcBorders>
              <w:top w:val="nil"/>
              <w:bottom w:val="single" w:sz="4" w:space="0" w:color="auto"/>
            </w:tcBorders>
          </w:tcPr>
          <w:p w:rsidR="00A12F4D" w:rsidRPr="002A44A3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47" w:type="dxa"/>
            <w:gridSpan w:val="2"/>
          </w:tcPr>
          <w:p w:rsidR="00A12F4D" w:rsidRPr="009A3B9B" w:rsidRDefault="00A12F4D" w:rsidP="00A12F4D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Surname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t>/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br/>
            </w: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Van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t>:</w:t>
            </w:r>
          </w:p>
        </w:tc>
        <w:tc>
          <w:tcPr>
            <w:tcW w:w="4643" w:type="dxa"/>
            <w:gridSpan w:val="3"/>
            <w:tcBorders>
              <w:top w:val="nil"/>
              <w:bottom w:val="single" w:sz="4" w:space="0" w:color="auto"/>
            </w:tcBorders>
          </w:tcPr>
          <w:p w:rsidR="00A12F4D" w:rsidRPr="002A44A3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12F4D" w:rsidRPr="00F8078E" w:rsidTr="00A12F4D">
        <w:tc>
          <w:tcPr>
            <w:tcW w:w="2068" w:type="dxa"/>
            <w:gridSpan w:val="3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1" w:type="dxa"/>
            <w:gridSpan w:val="3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656" w:type="dxa"/>
            <w:gridSpan w:val="2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134" w:type="dxa"/>
            <w:gridSpan w:val="2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A12F4D" w:rsidRPr="002A44A3" w:rsidTr="00A12F4D">
        <w:tc>
          <w:tcPr>
            <w:tcW w:w="2068" w:type="dxa"/>
            <w:gridSpan w:val="3"/>
          </w:tcPr>
          <w:p w:rsidR="00A12F4D" w:rsidRPr="009A3B9B" w:rsidRDefault="00A12F4D" w:rsidP="00A12F4D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University number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t>/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br/>
              <w:t>Universiteitsnommer</w:t>
            </w: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:</w:t>
            </w:r>
          </w:p>
        </w:tc>
        <w:tc>
          <w:tcPr>
            <w:tcW w:w="277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"/>
              <w:gridCol w:w="318"/>
              <w:gridCol w:w="318"/>
              <w:gridCol w:w="318"/>
              <w:gridCol w:w="318"/>
              <w:gridCol w:w="318"/>
              <w:gridCol w:w="318"/>
              <w:gridCol w:w="318"/>
            </w:tblGrid>
            <w:tr w:rsidR="00A12F4D" w:rsidRPr="002A44A3" w:rsidTr="000272D0">
              <w:trPr>
                <w:cantSplit/>
                <w:trHeight w:hRule="exact" w:val="357"/>
              </w:trPr>
              <w:tc>
                <w:tcPr>
                  <w:tcW w:w="360" w:type="dxa"/>
                </w:tcPr>
                <w:p w:rsidR="00A12F4D" w:rsidRPr="002A44A3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Pr="002A44A3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Pr="002A44A3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Pr="002A44A3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Pr="002A44A3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Pr="002A44A3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Pr="002A44A3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Pr="002A44A3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A12F4D" w:rsidRPr="002A44A3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56" w:type="dxa"/>
            <w:gridSpan w:val="2"/>
          </w:tcPr>
          <w:p w:rsidR="00A12F4D" w:rsidRPr="009A3B9B" w:rsidRDefault="00A12F4D" w:rsidP="00A12F4D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Contact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t> </w:t>
            </w: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number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t>/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br/>
              <w:t>Kontaknommer:</w:t>
            </w:r>
          </w:p>
        </w:tc>
        <w:tc>
          <w:tcPr>
            <w:tcW w:w="3134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"/>
              <w:gridCol w:w="290"/>
              <w:gridCol w:w="291"/>
              <w:gridCol w:w="291"/>
              <w:gridCol w:w="291"/>
              <w:gridCol w:w="291"/>
              <w:gridCol w:w="291"/>
              <w:gridCol w:w="291"/>
              <w:gridCol w:w="291"/>
              <w:gridCol w:w="291"/>
            </w:tblGrid>
            <w:tr w:rsidR="00A12F4D" w:rsidTr="000272D0">
              <w:trPr>
                <w:trHeight w:hRule="exact" w:val="357"/>
              </w:trPr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:rsidR="00A12F4D" w:rsidRDefault="00A12F4D" w:rsidP="000272D0">
                  <w:pPr>
                    <w:tabs>
                      <w:tab w:val="left" w:pos="1758"/>
                      <w:tab w:val="right" w:leader="dot" w:pos="5812"/>
                      <w:tab w:val="left" w:pos="5954"/>
                      <w:tab w:val="right" w:leader="dot" w:pos="9639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A12F4D" w:rsidRPr="002A44A3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12F4D" w:rsidRPr="00F8078E" w:rsidTr="00A12F4D">
        <w:tc>
          <w:tcPr>
            <w:tcW w:w="2068" w:type="dxa"/>
            <w:gridSpan w:val="3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1" w:type="dxa"/>
            <w:gridSpan w:val="3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656" w:type="dxa"/>
            <w:gridSpan w:val="2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3134" w:type="dxa"/>
            <w:gridSpan w:val="2"/>
            <w:tcBorders>
              <w:bottom w:val="nil"/>
            </w:tcBorders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A12F4D" w:rsidRPr="002A44A3" w:rsidTr="00A12F4D">
        <w:tc>
          <w:tcPr>
            <w:tcW w:w="2068" w:type="dxa"/>
            <w:gridSpan w:val="3"/>
          </w:tcPr>
          <w:p w:rsidR="00A12F4D" w:rsidRPr="002A44A3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71" w:type="dxa"/>
            <w:gridSpan w:val="3"/>
          </w:tcPr>
          <w:p w:rsidR="00A12F4D" w:rsidRPr="002A44A3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56" w:type="dxa"/>
            <w:gridSpan w:val="2"/>
          </w:tcPr>
          <w:p w:rsidR="00A12F4D" w:rsidRPr="009A3B9B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  <w:r w:rsidRPr="009A3B9B">
              <w:rPr>
                <w:color w:val="808080" w:themeColor="background1" w:themeShade="80"/>
                <w:sz w:val="18"/>
                <w:szCs w:val="18"/>
                <w:lang w:val="en-ZA"/>
              </w:rPr>
              <w:t>Signature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t>/</w:t>
            </w:r>
            <w:r w:rsidRPr="009A3B9B">
              <w:rPr>
                <w:color w:val="808080" w:themeColor="background1" w:themeShade="80"/>
                <w:sz w:val="18"/>
                <w:szCs w:val="18"/>
              </w:rPr>
              <w:br/>
              <w:t>Handtekening:</w:t>
            </w:r>
          </w:p>
        </w:tc>
        <w:tc>
          <w:tcPr>
            <w:tcW w:w="3134" w:type="dxa"/>
            <w:gridSpan w:val="2"/>
            <w:tcBorders>
              <w:top w:val="nil"/>
              <w:bottom w:val="single" w:sz="4" w:space="0" w:color="auto"/>
            </w:tcBorders>
          </w:tcPr>
          <w:p w:rsidR="00A12F4D" w:rsidRPr="002A44A3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12F4D" w:rsidRPr="00F8078E" w:rsidTr="00A12F4D">
        <w:tc>
          <w:tcPr>
            <w:tcW w:w="2068" w:type="dxa"/>
            <w:gridSpan w:val="3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1" w:type="dxa"/>
            <w:gridSpan w:val="3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656" w:type="dxa"/>
            <w:gridSpan w:val="2"/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3134" w:type="dxa"/>
            <w:gridSpan w:val="2"/>
            <w:tcBorders>
              <w:top w:val="single" w:sz="4" w:space="0" w:color="auto"/>
            </w:tcBorders>
          </w:tcPr>
          <w:p w:rsidR="00A12F4D" w:rsidRPr="00F8078E" w:rsidRDefault="00A12F4D" w:rsidP="000272D0">
            <w:pPr>
              <w:tabs>
                <w:tab w:val="left" w:pos="1758"/>
                <w:tab w:val="right" w:leader="dot" w:pos="5812"/>
                <w:tab w:val="left" w:pos="5954"/>
                <w:tab w:val="right" w:leader="dot" w:pos="9639"/>
              </w:tabs>
              <w:spacing w:after="0" w:line="240" w:lineRule="auto"/>
              <w:rPr>
                <w:sz w:val="12"/>
                <w:szCs w:val="12"/>
              </w:rPr>
            </w:pPr>
          </w:p>
        </w:tc>
      </w:tr>
    </w:tbl>
    <w:p w:rsidR="00A12F4D" w:rsidRPr="00A365F9" w:rsidRDefault="00A12F4D" w:rsidP="00A365F9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9639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  <w:gridCol w:w="340"/>
        <w:gridCol w:w="4649"/>
      </w:tblGrid>
      <w:tr w:rsidR="00711161" w:rsidTr="00431151">
        <w:tc>
          <w:tcPr>
            <w:tcW w:w="9639" w:type="dxa"/>
            <w:gridSpan w:val="3"/>
          </w:tcPr>
          <w:p w:rsidR="00711161" w:rsidRPr="001F4E40" w:rsidRDefault="00711161" w:rsidP="0043115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b/>
              </w:rPr>
            </w:pPr>
            <w:bookmarkStart w:id="21" w:name="docStudentName"/>
            <w:bookmarkEnd w:id="21"/>
            <w:r w:rsidRPr="001F4E40">
              <w:rPr>
                <w:rFonts w:cs="Arial"/>
                <w:b/>
                <w:lang w:val="en-US"/>
              </w:rPr>
              <w:t>Examination instructions</w:t>
            </w:r>
            <w:r w:rsidRPr="001F4E40">
              <w:rPr>
                <w:rFonts w:cs="Arial"/>
                <w:b/>
              </w:rPr>
              <w:t xml:space="preserve"> / Eksamenvoorskrifte</w:t>
            </w:r>
          </w:p>
        </w:tc>
      </w:tr>
      <w:tr w:rsidR="00711161" w:rsidRPr="00AA7775" w:rsidTr="00431151">
        <w:tc>
          <w:tcPr>
            <w:tcW w:w="4650" w:type="dxa"/>
          </w:tcPr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Students are allowed into the venue in the first half hour of a session, but no extra time is granted.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No student is allowed to leave the venue before half an hour of the examination session has elapsed.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 xml:space="preserve">Students bring bags to the venue at </w:t>
            </w:r>
            <w:r w:rsidRPr="00AA7775">
              <w:rPr>
                <w:rFonts w:cs="Arial"/>
                <w:b/>
                <w:bCs/>
                <w:sz w:val="12"/>
                <w:szCs w:val="12"/>
                <w:lang w:val="en-US"/>
              </w:rPr>
              <w:t>own risk</w:t>
            </w:r>
            <w:r w:rsidRPr="00AA7775">
              <w:rPr>
                <w:rFonts w:cs="Arial"/>
                <w:sz w:val="12"/>
                <w:szCs w:val="12"/>
                <w:lang w:val="en-US"/>
              </w:rPr>
              <w:t>, and must put them in front of the room.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Students may not have cell phones/electronic devices with them and/or handle them.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No refreshments are allowed in the examination venue.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Students may not leave the room for a smoke break.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Write on both sides of each page.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Write in black or blue ink only.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No pages may be removed from the answer scripts.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 xml:space="preserve">Students may not have </w:t>
            </w:r>
            <w:proofErr w:type="spellStart"/>
            <w:r w:rsidRPr="00AA7775">
              <w:rPr>
                <w:rFonts w:cs="Arial"/>
                <w:sz w:val="12"/>
                <w:szCs w:val="12"/>
                <w:lang w:val="en-US"/>
              </w:rPr>
              <w:t>unauthorised</w:t>
            </w:r>
            <w:proofErr w:type="spellEnd"/>
            <w:r w:rsidRPr="00AA7775">
              <w:rPr>
                <w:rFonts w:cs="Arial"/>
                <w:sz w:val="12"/>
                <w:szCs w:val="12"/>
                <w:lang w:val="en-US"/>
              </w:rPr>
              <w:t xml:space="preserve"> material with them during a session, e.g. notes and/or objects that contain notes.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No items may be borrowed during the session.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>Students may not attempt to assist another student, or attempt to obtain assistance.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  <w:lang w:val="en-US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 xml:space="preserve">Students </w:t>
            </w:r>
            <w:r w:rsidRPr="00AA7775">
              <w:rPr>
                <w:rFonts w:cs="Arial"/>
                <w:b/>
                <w:bCs/>
                <w:sz w:val="12"/>
                <w:szCs w:val="12"/>
                <w:lang w:val="en-US"/>
              </w:rPr>
              <w:t xml:space="preserve">must </w:t>
            </w:r>
            <w:r w:rsidRPr="00AA7775">
              <w:rPr>
                <w:rFonts w:cs="Arial"/>
                <w:sz w:val="12"/>
                <w:szCs w:val="12"/>
                <w:lang w:val="en-US"/>
              </w:rPr>
              <w:t>hand in their answer scrips to invigilators before they leave the venue.</w:t>
            </w:r>
          </w:p>
          <w:p w:rsidR="00711161" w:rsidRPr="00AE5196" w:rsidRDefault="00711161" w:rsidP="00711161">
            <w:pPr>
              <w:pStyle w:val="ListParagraph"/>
              <w:numPr>
                <w:ilvl w:val="0"/>
                <w:numId w:val="40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  <w:lang w:val="en-US"/>
              </w:rPr>
              <w:t xml:space="preserve">The attendance slip on the back cover that also serves as an undertaking, </w:t>
            </w:r>
            <w:r w:rsidRPr="00AA7775">
              <w:rPr>
                <w:rFonts w:cs="Arial"/>
                <w:b/>
                <w:bCs/>
                <w:sz w:val="12"/>
                <w:szCs w:val="12"/>
                <w:lang w:val="en-US"/>
              </w:rPr>
              <w:t xml:space="preserve">must </w:t>
            </w:r>
            <w:r w:rsidRPr="00AA7775">
              <w:rPr>
                <w:rFonts w:cs="Arial"/>
                <w:sz w:val="12"/>
                <w:szCs w:val="12"/>
                <w:lang w:val="en-US"/>
              </w:rPr>
              <w:t>be completed and handed in.</w:t>
            </w:r>
          </w:p>
        </w:tc>
        <w:tc>
          <w:tcPr>
            <w:tcW w:w="340" w:type="dxa"/>
          </w:tcPr>
          <w:p w:rsidR="00711161" w:rsidRPr="0058486F" w:rsidRDefault="00711161" w:rsidP="00431151">
            <w:pPr>
              <w:autoSpaceDE w:val="0"/>
              <w:autoSpaceDN w:val="0"/>
              <w:adjustRightInd w:val="0"/>
              <w:spacing w:after="60" w:line="240" w:lineRule="auto"/>
              <w:rPr>
                <w:rFonts w:cs="Arial"/>
                <w:sz w:val="12"/>
                <w:szCs w:val="12"/>
              </w:rPr>
            </w:pPr>
          </w:p>
        </w:tc>
        <w:tc>
          <w:tcPr>
            <w:tcW w:w="4649" w:type="dxa"/>
          </w:tcPr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Studente mag in die eerste halfuur van 'n sessie tot die lokaal toegelaat word, maar geen ekstra tyd word toegestaan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Geen student word toegelaat om die lokaal te verlaat binne die eerste halfuur van 'n eksamensessie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 xml:space="preserve">Studente bring sakke na lokaal op </w:t>
            </w:r>
            <w:r w:rsidRPr="00AA7775">
              <w:rPr>
                <w:rFonts w:cs="Arial"/>
                <w:b/>
                <w:bCs/>
                <w:sz w:val="12"/>
                <w:szCs w:val="12"/>
              </w:rPr>
              <w:t>eie risiko</w:t>
            </w:r>
            <w:r w:rsidRPr="00AA7775">
              <w:rPr>
                <w:rFonts w:cs="Arial"/>
                <w:sz w:val="12"/>
                <w:szCs w:val="12"/>
              </w:rPr>
              <w:t>, en moet dit voor in die lokaal neersit.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Studente mag nie selfone/elektroniese toestelle by hulle hê en/of hanteer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Geen verversings word in 'n eksamenlokaal toegelaat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Studente mag nie die lokaal verlaat om te gaan rook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Skryf op beide kante van die bladsye.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Skryf slegs in swart of blou ink.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Geen bladsye mag uit die antwoordskrif verwyder word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Studente mag nie ontoelaatbare materiaal by hulle hê tydens 'n sessie nie, bv. notas en/of objekte wat notas bevat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Geen items mag tydens die sessie geleen word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>Studente mag nie 'n ander student probeer help of probeer om hulp te kry nie.</w:t>
            </w:r>
          </w:p>
          <w:p w:rsidR="00711161" w:rsidRPr="00AA7775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 xml:space="preserve">Studente </w:t>
            </w:r>
            <w:r w:rsidRPr="00AA7775">
              <w:rPr>
                <w:rFonts w:cs="Arial"/>
                <w:b/>
                <w:bCs/>
                <w:sz w:val="12"/>
                <w:szCs w:val="12"/>
              </w:rPr>
              <w:t xml:space="preserve">moet </w:t>
            </w:r>
            <w:r w:rsidRPr="00AA7775">
              <w:rPr>
                <w:rFonts w:cs="Arial"/>
                <w:sz w:val="12"/>
                <w:szCs w:val="12"/>
              </w:rPr>
              <w:t>hul antwoordskrifte aan toesighouers oorhandig voordat hulle die lokaal verlaat.</w:t>
            </w:r>
          </w:p>
          <w:p w:rsidR="00711161" w:rsidRPr="00AE5196" w:rsidRDefault="00711161" w:rsidP="00711161">
            <w:pPr>
              <w:pStyle w:val="ListParagraph"/>
              <w:numPr>
                <w:ilvl w:val="0"/>
                <w:numId w:val="41"/>
              </w:numPr>
              <w:tabs>
                <w:tab w:val="clear" w:pos="9639"/>
              </w:tabs>
              <w:autoSpaceDE w:val="0"/>
              <w:autoSpaceDN w:val="0"/>
              <w:adjustRightInd w:val="0"/>
              <w:spacing w:after="60" w:line="240" w:lineRule="auto"/>
              <w:contextualSpacing w:val="0"/>
              <w:rPr>
                <w:rFonts w:cs="Arial"/>
                <w:sz w:val="12"/>
                <w:szCs w:val="12"/>
              </w:rPr>
            </w:pPr>
            <w:r w:rsidRPr="00AA7775">
              <w:rPr>
                <w:rFonts w:cs="Arial"/>
                <w:sz w:val="12"/>
                <w:szCs w:val="12"/>
              </w:rPr>
              <w:t xml:space="preserve">Die presensiestrokie op die agterblad, wat ook as onderneming geld, </w:t>
            </w:r>
            <w:r w:rsidRPr="00AA7775">
              <w:rPr>
                <w:rFonts w:cs="Arial"/>
                <w:b/>
                <w:bCs/>
                <w:sz w:val="12"/>
                <w:szCs w:val="12"/>
              </w:rPr>
              <w:t xml:space="preserve">moet </w:t>
            </w:r>
            <w:r w:rsidRPr="00AA7775">
              <w:rPr>
                <w:rFonts w:cs="Arial"/>
                <w:sz w:val="12"/>
                <w:szCs w:val="12"/>
              </w:rPr>
              <w:t>voltooi en ingegee word</w:t>
            </w:r>
            <w:r>
              <w:rPr>
                <w:rFonts w:cs="Arial"/>
                <w:sz w:val="12"/>
                <w:szCs w:val="12"/>
              </w:rPr>
              <w:t>.</w:t>
            </w:r>
          </w:p>
        </w:tc>
      </w:tr>
    </w:tbl>
    <w:p w:rsidR="006170DA" w:rsidRDefault="006170DA" w:rsidP="00A365F9">
      <w:pPr>
        <w:spacing w:after="0" w:line="240" w:lineRule="auto"/>
      </w:pPr>
      <w:r>
        <w:br w:type="page"/>
      </w:r>
      <w:bookmarkStart w:id="22" w:name="docType"/>
      <w:bookmarkEnd w:id="22"/>
    </w:p>
    <w:p w:rsidR="00165566" w:rsidRDefault="00406C0F" w:rsidP="00406C0F">
      <w:pPr>
        <w:tabs>
          <w:tab w:val="clear" w:pos="9639"/>
        </w:tabs>
        <w:spacing w:after="0" w:line="240" w:lineRule="auto"/>
        <w:jc w:val="center"/>
        <w:rPr>
          <w:rFonts w:cs="Arial"/>
          <w:b/>
          <w:bCs/>
          <w:kern w:val="32"/>
          <w:sz w:val="22"/>
          <w:szCs w:val="22"/>
          <w:lang w:val="en-US"/>
        </w:rPr>
      </w:pPr>
      <w:r>
        <w:rPr>
          <w:rFonts w:cs="Arial"/>
          <w:b/>
          <w:bCs/>
          <w:kern w:val="32"/>
          <w:sz w:val="22"/>
          <w:szCs w:val="22"/>
          <w:lang w:val="en-US"/>
        </w:rPr>
        <w:lastRenderedPageBreak/>
        <w:t xml:space="preserve">IF YOU SUBMIT THIS PAPER IT WILL REPLACE YOUR PART B MARK OF THE SEMESTER TEST, </w:t>
      </w:r>
      <w:bookmarkStart w:id="23" w:name="_GoBack"/>
      <w:bookmarkEnd w:id="23"/>
      <w:r>
        <w:rPr>
          <w:rFonts w:cs="Arial"/>
          <w:b/>
          <w:bCs/>
          <w:kern w:val="32"/>
          <w:sz w:val="22"/>
          <w:szCs w:val="22"/>
          <w:lang w:val="en-US"/>
        </w:rPr>
        <w:t>EVEN IF THE MARK FOR THIS TEST IS LOWER!</w:t>
      </w:r>
    </w:p>
    <w:p w:rsidR="00406C0F" w:rsidRDefault="00406C0F" w:rsidP="00406C0F">
      <w:pPr>
        <w:tabs>
          <w:tab w:val="clear" w:pos="9639"/>
        </w:tabs>
        <w:spacing w:after="0" w:line="240" w:lineRule="auto"/>
        <w:jc w:val="center"/>
        <w:rPr>
          <w:rFonts w:cs="Arial"/>
          <w:b/>
          <w:bCs/>
          <w:kern w:val="32"/>
          <w:sz w:val="22"/>
          <w:szCs w:val="22"/>
          <w:lang w:val="en-US"/>
        </w:rPr>
      </w:pPr>
      <w:r>
        <w:rPr>
          <w:rFonts w:cs="Arial"/>
          <w:b/>
          <w:bCs/>
          <w:kern w:val="32"/>
          <w:sz w:val="22"/>
          <w:szCs w:val="22"/>
          <w:lang w:val="en-US"/>
        </w:rPr>
        <w:t>INDIEN JY DIE TOETS INDIEN SAL DIE DEEL B PUNT VAN JOU SEMESTER TOETS VERVANG, SELFS AS DIE PUNT VIR HIERDIE TOETS LAER IS!</w:t>
      </w:r>
    </w:p>
    <w:p w:rsidR="00A1478C" w:rsidRPr="000041DD" w:rsidRDefault="00A1478C" w:rsidP="00A1478C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Question </w:t>
      </w:r>
      <w:r w:rsidR="00406C0F">
        <w:rPr>
          <w:lang w:val="en-US"/>
        </w:rPr>
        <w:t>1</w:t>
      </w:r>
      <w:r>
        <w:rPr>
          <w:lang w:val="en-US"/>
        </w:rPr>
        <w:t xml:space="preserve"> / </w:t>
      </w:r>
      <w:r w:rsidRPr="0062173C">
        <w:t>Vraag</w:t>
      </w:r>
      <w:r>
        <w:rPr>
          <w:lang w:val="en-US"/>
        </w:rPr>
        <w:t xml:space="preserve"> </w:t>
      </w:r>
      <w:r w:rsidR="00406C0F">
        <w:rPr>
          <w:lang w:val="en-US"/>
        </w:rPr>
        <w:t>1</w:t>
      </w:r>
      <w:r>
        <w:rPr>
          <w:lang w:val="en-US"/>
        </w:rPr>
        <w:t xml:space="preserve"> (</w:t>
      </w:r>
      <w:r w:rsidR="00224387">
        <w:rPr>
          <w:lang w:val="en-US"/>
        </w:rPr>
        <w:t>5</w:t>
      </w:r>
      <w:r>
        <w:rPr>
          <w:lang w:val="en-US"/>
        </w:rPr>
        <w:t>)</w:t>
      </w:r>
    </w:p>
    <w:p w:rsidR="00A1478C" w:rsidRDefault="00A1478C" w:rsidP="00A1478C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spacing w:after="120"/>
        <w:rPr>
          <w:b/>
          <w:noProof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1478C" w:rsidTr="008313A7">
        <w:tc>
          <w:tcPr>
            <w:tcW w:w="4814" w:type="dxa"/>
          </w:tcPr>
          <w:p w:rsidR="00A1478C" w:rsidRPr="000041DD" w:rsidRDefault="00A1478C" w:rsidP="0022438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proofErr w:type="spellStart"/>
            <w:r w:rsidRPr="00832E7A">
              <w:t>Design</w:t>
            </w:r>
            <w:proofErr w:type="spellEnd"/>
            <w:r w:rsidRPr="00832E7A">
              <w:t xml:space="preserve"> </w:t>
            </w:r>
            <w:proofErr w:type="spellStart"/>
            <w:r w:rsidRPr="00832E7A">
              <w:t>a</w:t>
            </w:r>
            <w:proofErr w:type="spellEnd"/>
            <w:r w:rsidRPr="00832E7A">
              <w:t xml:space="preserve"> </w:t>
            </w:r>
            <w:proofErr w:type="spellStart"/>
            <w:r w:rsidRPr="00832E7A">
              <w:t>method</w:t>
            </w:r>
            <w:proofErr w:type="spellEnd"/>
            <w:r w:rsidRPr="00832E7A">
              <w:t xml:space="preserve"> </w:t>
            </w:r>
            <w:proofErr w:type="spellStart"/>
            <w:r w:rsidRPr="00832E7A">
              <w:t>for</w:t>
            </w:r>
            <w:proofErr w:type="spellEnd"/>
            <w:r w:rsidRPr="00832E7A">
              <w:t xml:space="preserve"> </w:t>
            </w:r>
            <w:proofErr w:type="spellStart"/>
            <w:r w:rsidRPr="00832E7A">
              <w:t>the</w:t>
            </w:r>
            <w:proofErr w:type="spellEnd"/>
            <w:r w:rsidRPr="00832E7A">
              <w:t xml:space="preserve"> </w:t>
            </w:r>
            <w:proofErr w:type="spellStart"/>
            <w:r w:rsidRPr="00832E7A">
              <w:t>class</w:t>
            </w:r>
            <w:proofErr w:type="spellEnd"/>
            <w:r w:rsidRPr="00832E7A">
              <w:t xml:space="preserve"> </w:t>
            </w:r>
            <w:proofErr w:type="spellStart"/>
            <w:proofErr w:type="gramStart"/>
            <w:r>
              <w:t>Queue</w:t>
            </w:r>
            <w:proofErr w:type="spellEnd"/>
            <w:proofErr w:type="gramEnd"/>
            <w:r w:rsidRPr="00832E7A">
              <w:t xml:space="preserve"> </w:t>
            </w:r>
            <w:proofErr w:type="spellStart"/>
            <w:r w:rsidRPr="00832E7A">
              <w:t>called</w:t>
            </w:r>
            <w:proofErr w:type="spellEnd"/>
            <w:r w:rsidRPr="00832E7A">
              <w:t xml:space="preserve">: </w:t>
            </w:r>
            <w:proofErr w:type="spellStart"/>
            <w:r w:rsidR="00165566">
              <w:rPr>
                <w:i/>
              </w:rPr>
              <w:t>de</w:t>
            </w:r>
            <w:r>
              <w:rPr>
                <w:i/>
              </w:rPr>
              <w:t>queue(</w:t>
            </w:r>
            <w:proofErr w:type="spellEnd"/>
            <w:r>
              <w:rPr>
                <w:i/>
              </w:rPr>
              <w:t>)</w:t>
            </w:r>
            <w:r>
              <w:t>. (</w:t>
            </w:r>
            <w:r w:rsidR="00224387">
              <w:t>5</w:t>
            </w:r>
            <w:r>
              <w:t>)</w:t>
            </w:r>
          </w:p>
        </w:tc>
        <w:tc>
          <w:tcPr>
            <w:tcW w:w="4815" w:type="dxa"/>
          </w:tcPr>
          <w:p w:rsidR="00A1478C" w:rsidRDefault="00A1478C" w:rsidP="00224387">
            <w:pPr>
              <w:rPr>
                <w:b/>
                <w:noProof/>
                <w:sz w:val="24"/>
              </w:rPr>
            </w:pPr>
            <w:r>
              <w:t xml:space="preserve">Ontwerp ’n metode vir die klas </w:t>
            </w:r>
            <w:proofErr w:type="spellStart"/>
            <w:r>
              <w:t>Queue</w:t>
            </w:r>
            <w:proofErr w:type="spellEnd"/>
            <w:r>
              <w:t xml:space="preserve"> genaamd:</w:t>
            </w:r>
            <w:proofErr w:type="gramStart"/>
            <w:r>
              <w:t xml:space="preserve">  </w:t>
            </w:r>
            <w:proofErr w:type="spellStart"/>
            <w:proofErr w:type="gramEnd"/>
            <w:r w:rsidR="00165566">
              <w:rPr>
                <w:i/>
              </w:rPr>
              <w:t>de</w:t>
            </w:r>
            <w:r>
              <w:rPr>
                <w:i/>
              </w:rPr>
              <w:t>queue(</w:t>
            </w:r>
            <w:proofErr w:type="spellEnd"/>
            <w:r>
              <w:rPr>
                <w:i/>
              </w:rPr>
              <w:t>)</w:t>
            </w:r>
            <w:r>
              <w:t>.                                                     (</w:t>
            </w:r>
            <w:r w:rsidR="00224387">
              <w:t>5</w:t>
            </w:r>
            <w:r>
              <w:t>)</w:t>
            </w:r>
          </w:p>
        </w:tc>
      </w:tr>
      <w:tr w:rsidR="00A1478C" w:rsidTr="008313A7">
        <w:trPr>
          <w:trHeight w:val="70"/>
        </w:trPr>
        <w:tc>
          <w:tcPr>
            <w:tcW w:w="9629" w:type="dxa"/>
            <w:gridSpan w:val="2"/>
          </w:tcPr>
          <w:p w:rsidR="00A1478C" w:rsidRDefault="00A1478C" w:rsidP="008313A7">
            <w:r>
              <w:t>Assume the following code exists: / Aanvaar die volgende kode bestaan: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>public class Queue</w:t>
            </w:r>
          </w:p>
          <w:p w:rsidR="00A1478C" w:rsidRDefault="00A1478C" w:rsidP="008313A7">
            <w:pPr>
              <w:spacing w:line="240" w:lineRule="auto"/>
              <w:contextualSpacing/>
            </w:pPr>
            <w:r w:rsidRPr="00872E5F">
              <w:t xml:space="preserve">{ 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>
              <w:t xml:space="preserve">   </w:t>
            </w:r>
            <w:r w:rsidRPr="00872E5F">
              <w:t>private Listing[] data;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private int size;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private int numOfNodes;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private int front;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private int rear;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public Queue()</w:t>
            </w:r>
          </w:p>
          <w:p w:rsidR="00A1478C" w:rsidRDefault="00A1478C" w:rsidP="008313A7">
            <w:pPr>
              <w:spacing w:line="240" w:lineRule="auto"/>
              <w:contextualSpacing/>
            </w:pPr>
            <w:r w:rsidRPr="00872E5F">
              <w:t xml:space="preserve"> </w:t>
            </w:r>
            <w:r>
              <w:t xml:space="preserve"> </w:t>
            </w:r>
            <w:r w:rsidRPr="00872E5F">
              <w:t xml:space="preserve"> {  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>
              <w:t xml:space="preserve">      </w:t>
            </w:r>
            <w:r w:rsidRPr="00872E5F">
              <w:t>size = 100;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   numOfNodes = 0;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   front = 0;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   rear = 0;</w:t>
            </w:r>
          </w:p>
          <w:p w:rsidR="00A1478C" w:rsidRPr="00872E5F" w:rsidRDefault="00A1478C" w:rsidP="008313A7">
            <w:pPr>
              <w:spacing w:line="240" w:lineRule="auto"/>
              <w:contextualSpacing/>
            </w:pPr>
            <w:r w:rsidRPr="00872E5F">
              <w:t xml:space="preserve">      data = new Listing[100];</w:t>
            </w:r>
          </w:p>
          <w:p w:rsidR="00A1478C" w:rsidRDefault="00A1478C" w:rsidP="008313A7">
            <w:pPr>
              <w:spacing w:line="240" w:lineRule="auto"/>
              <w:contextualSpacing/>
            </w:pPr>
            <w:r w:rsidRPr="00872E5F">
              <w:t xml:space="preserve"> </w:t>
            </w:r>
            <w:r>
              <w:t xml:space="preserve">  }</w:t>
            </w:r>
          </w:p>
          <w:p w:rsidR="00A1478C" w:rsidRDefault="00A1478C" w:rsidP="008313A7">
            <w:pPr>
              <w:spacing w:line="240" w:lineRule="auto"/>
              <w:contextualSpacing/>
            </w:pPr>
          </w:p>
          <w:p w:rsidR="00A1478C" w:rsidRPr="00832E7A" w:rsidRDefault="00A1478C" w:rsidP="008313A7">
            <w:pPr>
              <w:spacing w:line="240" w:lineRule="auto"/>
              <w:contextualSpacing/>
            </w:pPr>
          </w:p>
        </w:tc>
      </w:tr>
      <w:tr w:rsidR="00A1478C" w:rsidTr="008313A7">
        <w:tc>
          <w:tcPr>
            <w:tcW w:w="9629" w:type="dxa"/>
            <w:gridSpan w:val="2"/>
          </w:tcPr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  <w:r w:rsidRPr="00B9310F"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 xml:space="preserve"> </w:t>
            </w: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406C0F" w:rsidRDefault="00406C0F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406C0F" w:rsidRDefault="00406C0F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Pr="000041DD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</w:tc>
      </w:tr>
    </w:tbl>
    <w:p w:rsidR="00A1478C" w:rsidRDefault="00A1478C" w:rsidP="00A1478C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rPr>
          <w:b/>
          <w:noProof/>
          <w:sz w:val="24"/>
        </w:rPr>
      </w:pPr>
    </w:p>
    <w:p w:rsidR="00A1478C" w:rsidRPr="000041DD" w:rsidRDefault="00A1478C" w:rsidP="00A1478C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lastRenderedPageBreak/>
        <w:t xml:space="preserve">Question </w:t>
      </w:r>
      <w:r w:rsidR="00406C0F">
        <w:rPr>
          <w:lang w:val="en-US"/>
        </w:rPr>
        <w:t>2</w:t>
      </w:r>
      <w:r>
        <w:rPr>
          <w:lang w:val="en-US"/>
        </w:rPr>
        <w:t xml:space="preserve"> / </w:t>
      </w:r>
      <w:r w:rsidRPr="0062173C">
        <w:t>Vraag</w:t>
      </w:r>
      <w:r>
        <w:rPr>
          <w:lang w:val="en-US"/>
        </w:rPr>
        <w:t xml:space="preserve"> </w:t>
      </w:r>
      <w:r w:rsidR="00406C0F">
        <w:rPr>
          <w:lang w:val="en-US"/>
        </w:rPr>
        <w:t>2</w:t>
      </w:r>
      <w:r>
        <w:rPr>
          <w:lang w:val="en-US"/>
        </w:rPr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841"/>
      </w:tblGrid>
      <w:tr w:rsidR="00A1478C" w:rsidTr="008313A7">
        <w:tc>
          <w:tcPr>
            <w:tcW w:w="4510" w:type="dxa"/>
          </w:tcPr>
          <w:p w:rsidR="00A1478C" w:rsidRPr="00832E7A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Study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:</w:t>
            </w:r>
          </w:p>
        </w:tc>
        <w:tc>
          <w:tcPr>
            <w:tcW w:w="4841" w:type="dxa"/>
          </w:tcPr>
          <w:p w:rsidR="00A1478C" w:rsidRDefault="00A1478C" w:rsidP="008313A7">
            <w:r>
              <w:t>Bestudeer die volgende klas:</w:t>
            </w:r>
          </w:p>
        </w:tc>
      </w:tr>
      <w:tr w:rsidR="00A1478C" w:rsidTr="008313A7">
        <w:tc>
          <w:tcPr>
            <w:tcW w:w="9351" w:type="dxa"/>
            <w:gridSpan w:val="2"/>
          </w:tcPr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>public class SinglyLinkedList&lt;T extends Comparable&lt;? super T&gt;&gt;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proofErr w:type="gramStart"/>
            <w:r w:rsidRPr="00406C0F">
              <w:rPr>
                <w:sz w:val="18"/>
                <w:szCs w:val="18"/>
              </w:rPr>
              <w:t xml:space="preserve">{   </w:t>
            </w:r>
            <w:proofErr w:type="gramEnd"/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private Element head;</w:t>
            </w:r>
            <w:proofErr w:type="gramStart"/>
            <w:r w:rsidRPr="00406C0F">
              <w:rPr>
                <w:sz w:val="18"/>
                <w:szCs w:val="18"/>
              </w:rPr>
              <w:t xml:space="preserve">  </w:t>
            </w:r>
            <w:proofErr w:type="gramEnd"/>
            <w:r w:rsidRPr="00406C0F">
              <w:rPr>
                <w:sz w:val="18"/>
                <w:szCs w:val="18"/>
              </w:rPr>
              <w:t>// list header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private Element tail;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public SinglyLinkedList()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</w:t>
            </w:r>
            <w:proofErr w:type="gramStart"/>
            <w:r w:rsidRPr="00406C0F">
              <w:rPr>
                <w:sz w:val="18"/>
                <w:szCs w:val="18"/>
              </w:rPr>
              <w:t xml:space="preserve">{  </w:t>
            </w:r>
            <w:proofErr w:type="gramEnd"/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   head = null;</w:t>
            </w:r>
            <w:proofErr w:type="gramStart"/>
            <w:r w:rsidRPr="00406C0F">
              <w:rPr>
                <w:sz w:val="18"/>
                <w:szCs w:val="18"/>
              </w:rPr>
              <w:t xml:space="preserve">  </w:t>
            </w:r>
            <w:proofErr w:type="gramEnd"/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   tail = null;</w:t>
            </w:r>
            <w:proofErr w:type="gramStart"/>
            <w:r w:rsidRPr="00406C0F">
              <w:rPr>
                <w:sz w:val="18"/>
                <w:szCs w:val="18"/>
              </w:rPr>
              <w:t xml:space="preserve">        </w:t>
            </w:r>
            <w:proofErr w:type="gramEnd"/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}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</w:t>
            </w:r>
            <w:proofErr w:type="spellStart"/>
            <w:r w:rsidRPr="00406C0F">
              <w:rPr>
                <w:sz w:val="18"/>
                <w:szCs w:val="18"/>
              </w:rPr>
              <w:t>public</w:t>
            </w:r>
            <w:proofErr w:type="spellEnd"/>
            <w:r w:rsidRPr="00406C0F">
              <w:rPr>
                <w:sz w:val="18"/>
                <w:szCs w:val="18"/>
              </w:rPr>
              <w:t xml:space="preserve"> </w:t>
            </w:r>
            <w:proofErr w:type="spellStart"/>
            <w:r w:rsidRPr="00406C0F">
              <w:rPr>
                <w:sz w:val="18"/>
                <w:szCs w:val="18"/>
              </w:rPr>
              <w:t>boolean</w:t>
            </w:r>
            <w:proofErr w:type="spellEnd"/>
            <w:r w:rsidRPr="00406C0F">
              <w:rPr>
                <w:sz w:val="18"/>
                <w:szCs w:val="18"/>
              </w:rPr>
              <w:t xml:space="preserve"> </w:t>
            </w:r>
            <w:proofErr w:type="spellStart"/>
            <w:r w:rsidR="00406C0F" w:rsidRPr="00406C0F">
              <w:rPr>
                <w:sz w:val="18"/>
                <w:szCs w:val="18"/>
              </w:rPr>
              <w:t>append</w:t>
            </w:r>
            <w:proofErr w:type="spellEnd"/>
            <w:r w:rsidR="00406C0F" w:rsidRPr="00406C0F">
              <w:rPr>
                <w:sz w:val="18"/>
                <w:szCs w:val="18"/>
              </w:rPr>
              <w:t xml:space="preserve"> (</w:t>
            </w:r>
            <w:r w:rsidRPr="00406C0F">
              <w:rPr>
                <w:sz w:val="18"/>
                <w:szCs w:val="18"/>
              </w:rPr>
              <w:t>T item)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{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// working code: you my use this method without supplying code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}</w:t>
            </w:r>
          </w:p>
          <w:p w:rsidR="00406C0F" w:rsidRPr="00406C0F" w:rsidRDefault="00406C0F" w:rsidP="00406C0F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</w:t>
            </w:r>
            <w:proofErr w:type="spellStart"/>
            <w:r w:rsidRPr="00406C0F">
              <w:rPr>
                <w:sz w:val="18"/>
                <w:szCs w:val="18"/>
              </w:rPr>
              <w:t>public</w:t>
            </w:r>
            <w:proofErr w:type="spellEnd"/>
            <w:r w:rsidRPr="00406C0F">
              <w:rPr>
                <w:sz w:val="18"/>
                <w:szCs w:val="18"/>
              </w:rPr>
              <w:t xml:space="preserve"> </w:t>
            </w:r>
            <w:proofErr w:type="spellStart"/>
            <w:r w:rsidRPr="00406C0F">
              <w:rPr>
                <w:sz w:val="18"/>
                <w:szCs w:val="18"/>
              </w:rPr>
              <w:t>boolean</w:t>
            </w:r>
            <w:proofErr w:type="spellEnd"/>
            <w:r w:rsidRPr="00406C0F">
              <w:rPr>
                <w:sz w:val="18"/>
                <w:szCs w:val="18"/>
              </w:rPr>
              <w:t xml:space="preserve"> </w:t>
            </w:r>
            <w:proofErr w:type="spellStart"/>
            <w:r w:rsidRPr="00406C0F">
              <w:rPr>
                <w:sz w:val="18"/>
                <w:szCs w:val="18"/>
              </w:rPr>
              <w:t>pre</w:t>
            </w:r>
            <w:r w:rsidRPr="00406C0F">
              <w:rPr>
                <w:sz w:val="18"/>
                <w:szCs w:val="18"/>
              </w:rPr>
              <w:t>pend</w:t>
            </w:r>
            <w:proofErr w:type="spellEnd"/>
            <w:r w:rsidRPr="00406C0F">
              <w:rPr>
                <w:sz w:val="18"/>
                <w:szCs w:val="18"/>
              </w:rPr>
              <w:t xml:space="preserve"> (T item)</w:t>
            </w:r>
          </w:p>
          <w:p w:rsidR="00406C0F" w:rsidRPr="00406C0F" w:rsidRDefault="00406C0F" w:rsidP="00406C0F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{</w:t>
            </w:r>
          </w:p>
          <w:p w:rsidR="00406C0F" w:rsidRPr="00406C0F" w:rsidRDefault="00406C0F" w:rsidP="00406C0F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// </w:t>
            </w:r>
            <w:proofErr w:type="spellStart"/>
            <w:r w:rsidRPr="00406C0F">
              <w:rPr>
                <w:sz w:val="18"/>
                <w:szCs w:val="18"/>
              </w:rPr>
              <w:t>working</w:t>
            </w:r>
            <w:proofErr w:type="spellEnd"/>
            <w:r w:rsidRPr="00406C0F">
              <w:rPr>
                <w:sz w:val="18"/>
                <w:szCs w:val="18"/>
              </w:rPr>
              <w:t xml:space="preserve"> </w:t>
            </w:r>
            <w:proofErr w:type="spellStart"/>
            <w:r w:rsidRPr="00406C0F">
              <w:rPr>
                <w:sz w:val="18"/>
                <w:szCs w:val="18"/>
              </w:rPr>
              <w:t>code</w:t>
            </w:r>
            <w:proofErr w:type="spellEnd"/>
            <w:r w:rsidRPr="00406C0F">
              <w:rPr>
                <w:sz w:val="18"/>
                <w:szCs w:val="18"/>
              </w:rPr>
              <w:t xml:space="preserve">: </w:t>
            </w:r>
            <w:proofErr w:type="spellStart"/>
            <w:r w:rsidRPr="00406C0F">
              <w:rPr>
                <w:sz w:val="18"/>
                <w:szCs w:val="18"/>
              </w:rPr>
              <w:t>you</w:t>
            </w:r>
            <w:proofErr w:type="spellEnd"/>
            <w:r w:rsidRPr="00406C0F">
              <w:rPr>
                <w:sz w:val="18"/>
                <w:szCs w:val="18"/>
              </w:rPr>
              <w:t xml:space="preserve"> my </w:t>
            </w:r>
            <w:proofErr w:type="spellStart"/>
            <w:r w:rsidRPr="00406C0F">
              <w:rPr>
                <w:sz w:val="18"/>
                <w:szCs w:val="18"/>
              </w:rPr>
              <w:t>use</w:t>
            </w:r>
            <w:proofErr w:type="spellEnd"/>
            <w:r w:rsidRPr="00406C0F">
              <w:rPr>
                <w:sz w:val="18"/>
                <w:szCs w:val="18"/>
              </w:rPr>
              <w:t xml:space="preserve"> </w:t>
            </w:r>
            <w:proofErr w:type="spellStart"/>
            <w:r w:rsidRPr="00406C0F">
              <w:rPr>
                <w:sz w:val="18"/>
                <w:szCs w:val="18"/>
              </w:rPr>
              <w:t>this</w:t>
            </w:r>
            <w:proofErr w:type="spellEnd"/>
            <w:r w:rsidRPr="00406C0F">
              <w:rPr>
                <w:sz w:val="18"/>
                <w:szCs w:val="18"/>
              </w:rPr>
              <w:t xml:space="preserve"> </w:t>
            </w:r>
            <w:proofErr w:type="spellStart"/>
            <w:r w:rsidRPr="00406C0F">
              <w:rPr>
                <w:sz w:val="18"/>
                <w:szCs w:val="18"/>
              </w:rPr>
              <w:t>method</w:t>
            </w:r>
            <w:proofErr w:type="spellEnd"/>
            <w:r w:rsidRPr="00406C0F">
              <w:rPr>
                <w:sz w:val="18"/>
                <w:szCs w:val="18"/>
              </w:rPr>
              <w:t xml:space="preserve"> without </w:t>
            </w:r>
            <w:proofErr w:type="spellStart"/>
            <w:r w:rsidRPr="00406C0F">
              <w:rPr>
                <w:sz w:val="18"/>
                <w:szCs w:val="18"/>
              </w:rPr>
              <w:t>supplying</w:t>
            </w:r>
            <w:proofErr w:type="spellEnd"/>
            <w:r w:rsidRPr="00406C0F">
              <w:rPr>
                <w:sz w:val="18"/>
                <w:szCs w:val="18"/>
              </w:rPr>
              <w:t xml:space="preserve"> </w:t>
            </w:r>
            <w:proofErr w:type="spellStart"/>
            <w:r w:rsidRPr="00406C0F">
              <w:rPr>
                <w:sz w:val="18"/>
                <w:szCs w:val="18"/>
              </w:rPr>
              <w:t>code</w:t>
            </w:r>
            <w:proofErr w:type="spellEnd"/>
          </w:p>
          <w:p w:rsidR="00406C0F" w:rsidRPr="00406C0F" w:rsidRDefault="00406C0F" w:rsidP="00406C0F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}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public class Element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</w:t>
            </w:r>
            <w:proofErr w:type="gramStart"/>
            <w:r w:rsidRPr="00406C0F">
              <w:rPr>
                <w:sz w:val="18"/>
                <w:szCs w:val="18"/>
              </w:rPr>
              <w:t xml:space="preserve">{  </w:t>
            </w:r>
            <w:proofErr w:type="gramEnd"/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  private T data;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  private Element next;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  public Element</w:t>
            </w:r>
            <w:proofErr w:type="gramStart"/>
            <w:r w:rsidRPr="00406C0F">
              <w:rPr>
                <w:sz w:val="18"/>
                <w:szCs w:val="18"/>
              </w:rPr>
              <w:t>(</w:t>
            </w:r>
            <w:proofErr w:type="gramEnd"/>
            <w:r w:rsidRPr="00406C0F">
              <w:rPr>
                <w:sz w:val="18"/>
                <w:szCs w:val="18"/>
              </w:rPr>
              <w:t>T param)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 {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     data = param;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  }</w:t>
            </w:r>
          </w:p>
          <w:p w:rsidR="00A1478C" w:rsidRPr="00406C0F" w:rsidRDefault="00A1478C" w:rsidP="008313A7">
            <w:pPr>
              <w:contextualSpacing/>
              <w:rPr>
                <w:sz w:val="18"/>
                <w:szCs w:val="18"/>
              </w:rPr>
            </w:pPr>
            <w:r w:rsidRPr="00406C0F">
              <w:rPr>
                <w:sz w:val="18"/>
                <w:szCs w:val="18"/>
              </w:rPr>
              <w:t xml:space="preserve">   }// end of inner class Element</w:t>
            </w:r>
          </w:p>
          <w:p w:rsidR="00A1478C" w:rsidRDefault="00A1478C" w:rsidP="008313A7">
            <w:pPr>
              <w:contextualSpacing/>
            </w:pPr>
            <w:r w:rsidRPr="00406C0F">
              <w:rPr>
                <w:sz w:val="18"/>
                <w:szCs w:val="18"/>
              </w:rPr>
              <w:t>}//end SinglyLinkedList outer class</w:t>
            </w:r>
          </w:p>
        </w:tc>
      </w:tr>
      <w:tr w:rsidR="00A1478C" w:rsidTr="008313A7">
        <w:tc>
          <w:tcPr>
            <w:tcW w:w="4510" w:type="dxa"/>
          </w:tcPr>
          <w:p w:rsidR="00A1478C" w:rsidRPr="00832E7A" w:rsidRDefault="00A1478C" w:rsidP="00406C0F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 w:rsidR="00406C0F">
              <w:rPr>
                <w:i/>
              </w:rPr>
              <w:t>delete</w:t>
            </w:r>
            <w:r w:rsidRPr="007105A5">
              <w:rPr>
                <w:i/>
              </w:rPr>
              <w:t>(</w:t>
            </w:r>
            <w:proofErr w:type="spellEnd"/>
            <w:proofErr w:type="gramStart"/>
            <w:r w:rsidRPr="007105A5">
              <w:rPr>
                <w:i/>
              </w:rPr>
              <w:t>..</w:t>
            </w:r>
            <w:proofErr w:type="gramEnd"/>
            <w:r w:rsidRPr="007105A5">
              <w:rPr>
                <w:i/>
              </w:rPr>
              <w:t>)</w:t>
            </w:r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                </w:t>
            </w:r>
            <w:proofErr w:type="spellStart"/>
            <w:r w:rsidR="00406C0F">
              <w:t>delete</w:t>
            </w:r>
            <w:proofErr w:type="spellEnd"/>
            <w:r w:rsidR="00406C0F">
              <w:t xml:space="preserve"> </w:t>
            </w:r>
            <w:proofErr w:type="spellStart"/>
            <w:r w:rsidR="00406C0F">
              <w:t>an</w:t>
            </w:r>
            <w:proofErr w:type="spellEnd"/>
            <w:r w:rsidR="00406C0F">
              <w:t xml:space="preserve"> item </w:t>
            </w:r>
            <w:proofErr w:type="spellStart"/>
            <w:r w:rsidR="00406C0F">
              <w:t>according</w:t>
            </w:r>
            <w:proofErr w:type="spellEnd"/>
            <w:r w:rsidR="00406C0F">
              <w:t xml:space="preserve"> </w:t>
            </w:r>
            <w:proofErr w:type="spellStart"/>
            <w:r w:rsidR="00406C0F">
              <w:t>to</w:t>
            </w:r>
            <w:proofErr w:type="spellEnd"/>
            <w:r w:rsidR="00406C0F">
              <w:t xml:space="preserve"> </w:t>
            </w:r>
            <w:proofErr w:type="spellStart"/>
            <w:r w:rsidR="00406C0F">
              <w:t>value</w:t>
            </w:r>
            <w:proofErr w:type="spellEnd"/>
            <w:r w:rsidR="00406C0F">
              <w:t xml:space="preserve">. </w:t>
            </w:r>
            <w:r>
              <w:t>(</w:t>
            </w:r>
            <w:r w:rsidR="00165566">
              <w:t>5</w:t>
            </w:r>
            <w:r>
              <w:t>)</w:t>
            </w:r>
          </w:p>
        </w:tc>
        <w:tc>
          <w:tcPr>
            <w:tcW w:w="4841" w:type="dxa"/>
          </w:tcPr>
          <w:p w:rsidR="00A1478C" w:rsidRDefault="00A1478C" w:rsidP="00406C0F">
            <w:r>
              <w:t xml:space="preserve">Gee die kode vir </w:t>
            </w:r>
            <w:proofErr w:type="spellStart"/>
            <w:r>
              <w:t>‘n</w:t>
            </w:r>
            <w:proofErr w:type="spellEnd"/>
            <w:r>
              <w:t xml:space="preserve"> metode </w:t>
            </w:r>
            <w:proofErr w:type="spellStart"/>
            <w:r w:rsidR="00406C0F">
              <w:rPr>
                <w:i/>
              </w:rPr>
              <w:t>delete</w:t>
            </w:r>
            <w:r w:rsidRPr="007105A5">
              <w:rPr>
                <w:i/>
              </w:rPr>
              <w:t>(…</w:t>
            </w:r>
            <w:proofErr w:type="spellEnd"/>
            <w:r w:rsidRPr="007105A5">
              <w:rPr>
                <w:i/>
              </w:rPr>
              <w:t>)</w:t>
            </w:r>
            <w:r>
              <w:t xml:space="preserve"> wat </w:t>
            </w:r>
            <w:proofErr w:type="spellStart"/>
            <w:r>
              <w:t>‘n</w:t>
            </w:r>
            <w:proofErr w:type="spellEnd"/>
            <w:r>
              <w:t xml:space="preserve"> </w:t>
            </w:r>
            <w:r w:rsidR="00406C0F">
              <w:t xml:space="preserve">item volgens </w:t>
            </w:r>
            <w:proofErr w:type="gramStart"/>
            <w:r w:rsidR="00406C0F">
              <w:t xml:space="preserve">waarde </w:t>
            </w:r>
            <w:proofErr w:type="spellStart"/>
            <w:r w:rsidR="00406C0F">
              <w:t>waarde</w:t>
            </w:r>
            <w:proofErr w:type="spellEnd"/>
            <w:proofErr w:type="gramEnd"/>
            <w:r w:rsidR="00406C0F">
              <w:t xml:space="preserve"> sal uitvee. </w:t>
            </w:r>
            <w:r>
              <w:t>(</w:t>
            </w:r>
            <w:r w:rsidR="00165566">
              <w:t>5</w:t>
            </w:r>
            <w:r>
              <w:t>)</w:t>
            </w:r>
          </w:p>
        </w:tc>
      </w:tr>
      <w:tr w:rsidR="00A1478C" w:rsidTr="008313A7">
        <w:tc>
          <w:tcPr>
            <w:tcW w:w="9351" w:type="dxa"/>
            <w:gridSpan w:val="2"/>
          </w:tcPr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406C0F" w:rsidRDefault="00406C0F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406C0F" w:rsidRDefault="00406C0F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406C0F" w:rsidRDefault="00406C0F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406C0F" w:rsidRDefault="00406C0F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  <w:p w:rsidR="00A1478C" w:rsidRDefault="00A1478C" w:rsidP="008313A7">
            <w:pPr>
              <w:tabs>
                <w:tab w:val="left" w:pos="1065"/>
                <w:tab w:val="left" w:pos="1490"/>
              </w:tabs>
              <w:contextualSpacing/>
            </w:pPr>
          </w:p>
        </w:tc>
      </w:tr>
      <w:tr w:rsidR="00A1478C" w:rsidTr="008313A7">
        <w:tc>
          <w:tcPr>
            <w:tcW w:w="4510" w:type="dxa"/>
          </w:tcPr>
          <w:p w:rsidR="00406C0F" w:rsidRDefault="00406C0F" w:rsidP="00406C0F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>D</w:t>
            </w:r>
            <w:r w:rsidRPr="00406C0F">
              <w:t xml:space="preserve">esign a method for the generic class SLL named: </w:t>
            </w:r>
            <w:proofErr w:type="spellStart"/>
            <w:proofErr w:type="gramStart"/>
            <w:r w:rsidRPr="00406C0F">
              <w:t>reverseList</w:t>
            </w:r>
            <w:proofErr w:type="spellEnd"/>
            <w:r w:rsidRPr="00406C0F">
              <w:t>(</w:t>
            </w:r>
            <w:proofErr w:type="gramEnd"/>
            <w:r w:rsidRPr="00406C0F">
              <w:t>) that creates a SLL in reverse order. The user should have TWO options as indicated by the parameter. If the user uses option 1 – by sending a 1 as parameter the original list must still exist and the reversed list should be returned. BUT if the user use option 2 the original list must be stored in reversed order and the old list must be returned.</w:t>
            </w:r>
          </w:p>
          <w:p w:rsidR="00406C0F" w:rsidRDefault="00406C0F" w:rsidP="00406C0F">
            <w:pPr>
              <w:rPr>
                <w:b/>
                <w:lang w:val="en-ZA"/>
              </w:rPr>
            </w:pPr>
          </w:p>
          <w:p w:rsidR="00406C0F" w:rsidRPr="00ED24D1" w:rsidRDefault="00406C0F" w:rsidP="00406C0F">
            <w:pPr>
              <w:contextualSpacing/>
              <w:rPr>
                <w:b/>
                <w:lang w:val="en-ZA"/>
              </w:rPr>
            </w:pPr>
            <w:r>
              <w:rPr>
                <w:b/>
                <w:lang w:val="en-ZA"/>
              </w:rPr>
              <w:t>Example:</w:t>
            </w:r>
          </w:p>
          <w:p w:rsidR="00406C0F" w:rsidRDefault="00406C0F" w:rsidP="00406C0F">
            <w:pPr>
              <w:contextualSpacing/>
              <w:rPr>
                <w:lang w:val="en-ZA"/>
              </w:rPr>
            </w:pPr>
            <w:r>
              <w:rPr>
                <w:lang w:val="en-ZA"/>
              </w:rPr>
              <w:t>OPTION 1: (as specified by parameter of 1)</w:t>
            </w:r>
          </w:p>
          <w:p w:rsidR="00406C0F" w:rsidRDefault="00406C0F" w:rsidP="00406C0F">
            <w:pPr>
              <w:ind w:left="360"/>
              <w:contextualSpacing/>
              <w:rPr>
                <w:lang w:val="en-ZA"/>
              </w:rPr>
            </w:pPr>
            <w:proofErr w:type="spellStart"/>
            <w:r>
              <w:rPr>
                <w:lang w:val="en-ZA"/>
              </w:rPr>
              <w:t>InitialL</w:t>
            </w:r>
            <w:r w:rsidRPr="00ED24D1">
              <w:rPr>
                <w:lang w:val="en-ZA"/>
              </w:rPr>
              <w:t>ist</w:t>
            </w:r>
            <w:proofErr w:type="spellEnd"/>
            <w:r w:rsidRPr="00ED24D1">
              <w:rPr>
                <w:lang w:val="en-ZA"/>
              </w:rPr>
              <w:t>:  {2;4;1;6}</w:t>
            </w:r>
          </w:p>
          <w:p w:rsidR="00406C0F" w:rsidRPr="00ED24D1" w:rsidRDefault="00406C0F" w:rsidP="00406C0F">
            <w:pPr>
              <w:ind w:left="360"/>
              <w:contextualSpacing/>
              <w:rPr>
                <w:lang w:val="en-ZA"/>
              </w:rPr>
            </w:pPr>
            <w:r>
              <w:rPr>
                <w:lang w:val="en-ZA"/>
              </w:rPr>
              <w:t xml:space="preserve">Returned list must be {6;1;4;2}; and </w:t>
            </w:r>
          </w:p>
          <w:p w:rsidR="00406C0F" w:rsidRDefault="00406C0F" w:rsidP="00406C0F">
            <w:pPr>
              <w:ind w:left="360"/>
              <w:contextualSpacing/>
              <w:rPr>
                <w:lang w:val="en-ZA"/>
              </w:rPr>
            </w:pPr>
            <w:proofErr w:type="spellStart"/>
            <w:r>
              <w:rPr>
                <w:lang w:val="en-ZA"/>
              </w:rPr>
              <w:t>InitialList</w:t>
            </w:r>
            <w:proofErr w:type="spellEnd"/>
            <w:r>
              <w:rPr>
                <w:lang w:val="en-ZA"/>
              </w:rPr>
              <w:t xml:space="preserve"> must remain </w:t>
            </w:r>
            <w:r w:rsidRPr="00ED24D1">
              <w:rPr>
                <w:lang w:val="en-ZA"/>
              </w:rPr>
              <w:t>{2</w:t>
            </w:r>
            <w:proofErr w:type="gramStart"/>
            <w:r w:rsidRPr="00ED24D1">
              <w:rPr>
                <w:lang w:val="en-ZA"/>
              </w:rPr>
              <w:t>;4</w:t>
            </w:r>
            <w:proofErr w:type="gramEnd"/>
            <w:r w:rsidRPr="00ED24D1">
              <w:rPr>
                <w:lang w:val="en-ZA"/>
              </w:rPr>
              <w:t>;1;6}</w:t>
            </w:r>
            <w:r>
              <w:rPr>
                <w:lang w:val="en-ZA"/>
              </w:rPr>
              <w:t>.</w:t>
            </w:r>
          </w:p>
          <w:p w:rsidR="00406C0F" w:rsidRDefault="00406C0F" w:rsidP="00406C0F">
            <w:pPr>
              <w:contextualSpacing/>
              <w:rPr>
                <w:lang w:val="en-ZA"/>
              </w:rPr>
            </w:pPr>
            <w:r>
              <w:rPr>
                <w:lang w:val="en-ZA"/>
              </w:rPr>
              <w:t>OPTION 2: (as specified by parameter of 2)</w:t>
            </w:r>
          </w:p>
          <w:p w:rsidR="00406C0F" w:rsidRDefault="00406C0F" w:rsidP="00406C0F">
            <w:pPr>
              <w:ind w:left="360"/>
              <w:contextualSpacing/>
              <w:rPr>
                <w:lang w:val="en-ZA"/>
              </w:rPr>
            </w:pPr>
            <w:proofErr w:type="spellStart"/>
            <w:r>
              <w:rPr>
                <w:lang w:val="en-ZA"/>
              </w:rPr>
              <w:t>InitialL</w:t>
            </w:r>
            <w:r w:rsidRPr="00ED24D1">
              <w:rPr>
                <w:lang w:val="en-ZA"/>
              </w:rPr>
              <w:t>ist</w:t>
            </w:r>
            <w:proofErr w:type="spellEnd"/>
            <w:r w:rsidRPr="00ED24D1">
              <w:rPr>
                <w:lang w:val="en-ZA"/>
              </w:rPr>
              <w:t>:  {2;4;1;6}</w:t>
            </w:r>
          </w:p>
          <w:p w:rsidR="00406C0F" w:rsidRPr="00ED24D1" w:rsidRDefault="00406C0F" w:rsidP="00406C0F">
            <w:pPr>
              <w:ind w:left="360"/>
              <w:contextualSpacing/>
              <w:rPr>
                <w:lang w:val="en-ZA"/>
              </w:rPr>
            </w:pPr>
            <w:r>
              <w:rPr>
                <w:lang w:val="en-ZA"/>
              </w:rPr>
              <w:t xml:space="preserve">Returned list must be </w:t>
            </w:r>
            <w:r w:rsidRPr="00ED24D1">
              <w:rPr>
                <w:lang w:val="en-ZA"/>
              </w:rPr>
              <w:t>{2;4;1;6}</w:t>
            </w:r>
            <w:r>
              <w:rPr>
                <w:lang w:val="en-ZA"/>
              </w:rPr>
              <w:t xml:space="preserve">; and </w:t>
            </w:r>
          </w:p>
          <w:p w:rsidR="00406C0F" w:rsidRDefault="00406C0F" w:rsidP="00406C0F">
            <w:pPr>
              <w:ind w:left="360"/>
              <w:contextualSpacing/>
              <w:rPr>
                <w:lang w:val="en-ZA"/>
              </w:rPr>
            </w:pPr>
            <w:proofErr w:type="spellStart"/>
            <w:r>
              <w:rPr>
                <w:lang w:val="en-ZA"/>
              </w:rPr>
              <w:t>InitialList</w:t>
            </w:r>
            <w:proofErr w:type="spellEnd"/>
            <w:r>
              <w:rPr>
                <w:lang w:val="en-ZA"/>
              </w:rPr>
              <w:t xml:space="preserve"> must change to {6</w:t>
            </w:r>
            <w:proofErr w:type="gramStart"/>
            <w:r>
              <w:rPr>
                <w:lang w:val="en-ZA"/>
              </w:rPr>
              <w:t>;1</w:t>
            </w:r>
            <w:proofErr w:type="gramEnd"/>
            <w:r>
              <w:rPr>
                <w:lang w:val="en-ZA"/>
              </w:rPr>
              <w:t>;4;2}.</w:t>
            </w:r>
          </w:p>
          <w:p w:rsidR="00406C0F" w:rsidRPr="00C46427" w:rsidRDefault="00406C0F" w:rsidP="00406C0F">
            <w:pPr>
              <w:contextualSpacing/>
              <w:jc w:val="center"/>
              <w:rPr>
                <w:b/>
                <w:lang w:val="en-ZA"/>
              </w:rPr>
            </w:pPr>
            <w:r w:rsidRPr="00C46427">
              <w:rPr>
                <w:b/>
                <w:lang w:val="en-ZA"/>
              </w:rPr>
              <w:t>HINT: BE AWARE OF THE DANGERS OF SHALLOW COPY!</w:t>
            </w:r>
          </w:p>
          <w:p w:rsidR="00A1478C" w:rsidRPr="000041DD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</w:tc>
        <w:tc>
          <w:tcPr>
            <w:tcW w:w="4841" w:type="dxa"/>
          </w:tcPr>
          <w:p w:rsidR="00406C0F" w:rsidRPr="00406C0F" w:rsidRDefault="00406C0F" w:rsidP="00406C0F">
            <w:pPr>
              <w:contextualSpacing/>
            </w:pPr>
            <w:r w:rsidRPr="00406C0F">
              <w:t>Ontwerp</w:t>
            </w:r>
            <w:r>
              <w:t xml:space="preserve"> </w:t>
            </w:r>
            <w:proofErr w:type="spellStart"/>
            <w:r>
              <w:t>‘</w:t>
            </w:r>
            <w:r w:rsidRPr="00406C0F">
              <w:t>n</w:t>
            </w:r>
            <w:proofErr w:type="spellEnd"/>
            <w:r w:rsidRPr="00406C0F">
              <w:t xml:space="preserve"> metode vir die generiese klas SLL genaamd: </w:t>
            </w:r>
            <w:proofErr w:type="spellStart"/>
            <w:r w:rsidRPr="00406C0F">
              <w:t>reverseList(</w:t>
            </w:r>
            <w:proofErr w:type="spellEnd"/>
            <w:r w:rsidRPr="00406C0F">
              <w:t xml:space="preserve">) wat </w:t>
            </w:r>
            <w:r>
              <w:t>’</w:t>
            </w:r>
            <w:r w:rsidRPr="00406C0F">
              <w:t xml:space="preserve">n SLL skep wat in die omgekeerde volgorde is. Die gebruiker het TWEE opsies soos deur die parameter aangedui word. As die gebruiker opsie 1 gebruik – deur ’n 1 as parameter oor te stuur moet die oorspronklike lys steeds bestaan en die omgekeerde lys moet teruggestuur word. </w:t>
            </w:r>
            <w:proofErr w:type="gramStart"/>
            <w:r w:rsidRPr="00406C0F">
              <w:t>MAAR</w:t>
            </w:r>
            <w:proofErr w:type="gramEnd"/>
            <w:r w:rsidRPr="00406C0F">
              <w:t xml:space="preserve"> as die gebruike ’n 2 as parameter oorstuur moet die oorspronklike lys in omgekeerde volgorde gestoor word en die ou lys moet teruggestuur word.</w:t>
            </w:r>
          </w:p>
          <w:p w:rsidR="00406C0F" w:rsidRDefault="00406C0F" w:rsidP="00406C0F">
            <w:pPr>
              <w:contextualSpacing/>
              <w:rPr>
                <w:b/>
              </w:rPr>
            </w:pPr>
          </w:p>
          <w:p w:rsidR="00406C0F" w:rsidRPr="00406C0F" w:rsidRDefault="00406C0F" w:rsidP="00406C0F">
            <w:pPr>
              <w:contextualSpacing/>
              <w:rPr>
                <w:b/>
              </w:rPr>
            </w:pPr>
            <w:r w:rsidRPr="00406C0F">
              <w:rPr>
                <w:b/>
              </w:rPr>
              <w:t>Voorbeeld:</w:t>
            </w:r>
          </w:p>
          <w:p w:rsidR="00406C0F" w:rsidRDefault="00406C0F" w:rsidP="00406C0F">
            <w:pPr>
              <w:contextualSpacing/>
            </w:pPr>
            <w:r w:rsidRPr="00406C0F">
              <w:t>OPSIE 1: (soos gespesifiseer deur die parameter</w:t>
            </w:r>
          </w:p>
          <w:p w:rsidR="00406C0F" w:rsidRPr="00406C0F" w:rsidRDefault="00406C0F" w:rsidP="00406C0F">
            <w:pPr>
              <w:contextualSpacing/>
            </w:pPr>
            <w:r>
              <w:t xml:space="preserve">                </w:t>
            </w:r>
            <w:r w:rsidRPr="00406C0F">
              <w:t xml:space="preserve"> van 1)</w:t>
            </w:r>
          </w:p>
          <w:p w:rsidR="00406C0F" w:rsidRPr="00406C0F" w:rsidRDefault="00406C0F" w:rsidP="00406C0F">
            <w:pPr>
              <w:contextualSpacing/>
            </w:pPr>
            <w:r w:rsidRPr="00406C0F">
              <w:t>Aanvangslys:</w:t>
            </w:r>
            <w:proofErr w:type="gramStart"/>
            <w:r w:rsidRPr="00406C0F">
              <w:t xml:space="preserve">  </w:t>
            </w:r>
            <w:proofErr w:type="gramEnd"/>
            <w:r w:rsidRPr="00406C0F">
              <w:t>{2;4;1;6}</w:t>
            </w:r>
          </w:p>
          <w:p w:rsidR="00406C0F" w:rsidRPr="00406C0F" w:rsidRDefault="00406C0F" w:rsidP="00406C0F">
            <w:pPr>
              <w:contextualSpacing/>
            </w:pPr>
            <w:r w:rsidRPr="00406C0F">
              <w:t>Terugstuur lys moet {6;1;4;2} wees; en</w:t>
            </w:r>
          </w:p>
          <w:p w:rsidR="00406C0F" w:rsidRPr="00406C0F" w:rsidRDefault="00406C0F" w:rsidP="00406C0F">
            <w:pPr>
              <w:contextualSpacing/>
            </w:pPr>
            <w:r w:rsidRPr="00406C0F">
              <w:t>Aanvangslys moet {2;4;1;6} bly.</w:t>
            </w:r>
          </w:p>
          <w:p w:rsidR="00406C0F" w:rsidRDefault="00406C0F" w:rsidP="00406C0F">
            <w:pPr>
              <w:contextualSpacing/>
            </w:pPr>
            <w:r w:rsidRPr="00406C0F">
              <w:t>OPSIE 2: (soos gespesifiseer deur die parameter</w:t>
            </w:r>
          </w:p>
          <w:p w:rsidR="00406C0F" w:rsidRPr="00406C0F" w:rsidRDefault="00406C0F" w:rsidP="00406C0F">
            <w:pPr>
              <w:contextualSpacing/>
            </w:pPr>
            <w:r w:rsidRPr="00406C0F">
              <w:t xml:space="preserve"> </w:t>
            </w:r>
            <w:r>
              <w:t xml:space="preserve">                </w:t>
            </w:r>
            <w:r w:rsidRPr="00406C0F">
              <w:t>van 2)</w:t>
            </w:r>
          </w:p>
          <w:p w:rsidR="00406C0F" w:rsidRPr="00406C0F" w:rsidRDefault="00406C0F" w:rsidP="00406C0F">
            <w:pPr>
              <w:contextualSpacing/>
            </w:pPr>
            <w:r w:rsidRPr="00406C0F">
              <w:t>Aanvangslys:</w:t>
            </w:r>
            <w:proofErr w:type="gramStart"/>
            <w:r w:rsidRPr="00406C0F">
              <w:t xml:space="preserve">  </w:t>
            </w:r>
            <w:proofErr w:type="gramEnd"/>
            <w:r w:rsidRPr="00406C0F">
              <w:t>{2;4;1;6}</w:t>
            </w:r>
          </w:p>
          <w:p w:rsidR="00406C0F" w:rsidRPr="00406C0F" w:rsidRDefault="00406C0F" w:rsidP="00406C0F">
            <w:pPr>
              <w:contextualSpacing/>
            </w:pPr>
            <w:r w:rsidRPr="00406C0F">
              <w:t>Terugstuur lys moet {2;4;1;6} wees; en</w:t>
            </w:r>
          </w:p>
          <w:p w:rsidR="00406C0F" w:rsidRPr="00406C0F" w:rsidRDefault="00406C0F" w:rsidP="00406C0F">
            <w:pPr>
              <w:contextualSpacing/>
            </w:pPr>
            <w:r w:rsidRPr="00406C0F">
              <w:t>Aanvangslys moet verander na {6;1;4;2}</w:t>
            </w:r>
          </w:p>
          <w:p w:rsidR="00406C0F" w:rsidRPr="00406C0F" w:rsidRDefault="00406C0F" w:rsidP="00406C0F">
            <w:pPr>
              <w:contextualSpacing/>
              <w:rPr>
                <w:b/>
              </w:rPr>
            </w:pPr>
            <w:r w:rsidRPr="00406C0F">
              <w:rPr>
                <w:b/>
              </w:rPr>
              <w:t>WENK: WEES BEWUS VAN DIE GEVARE VAL OPPERVLAKKIGE KOPIEERING!</w:t>
            </w:r>
          </w:p>
          <w:p w:rsidR="00A1478C" w:rsidRDefault="00A1478C" w:rsidP="008313A7">
            <w:pPr>
              <w:contextualSpacing/>
              <w:rPr>
                <w:b/>
                <w:noProof/>
                <w:sz w:val="24"/>
              </w:rPr>
            </w:pPr>
          </w:p>
        </w:tc>
      </w:tr>
      <w:tr w:rsidR="00A1478C" w:rsidTr="008313A7">
        <w:tc>
          <w:tcPr>
            <w:tcW w:w="4510" w:type="dxa"/>
          </w:tcPr>
          <w:p w:rsidR="00A1478C" w:rsidRPr="00832E7A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Draw a diagram to assist your design.                 (3)</w:t>
            </w:r>
          </w:p>
        </w:tc>
        <w:tc>
          <w:tcPr>
            <w:tcW w:w="4841" w:type="dxa"/>
          </w:tcPr>
          <w:p w:rsidR="00A1478C" w:rsidRDefault="00A1478C" w:rsidP="008313A7">
            <w:r>
              <w:t>Teken ’n diagram om jou ontwerp te ondersteun. (3)</w:t>
            </w:r>
          </w:p>
        </w:tc>
      </w:tr>
      <w:tr w:rsidR="00A1478C" w:rsidTr="008313A7">
        <w:tc>
          <w:tcPr>
            <w:tcW w:w="9351" w:type="dxa"/>
            <w:gridSpan w:val="2"/>
          </w:tcPr>
          <w:p w:rsidR="00A1478C" w:rsidRDefault="00A1478C" w:rsidP="008313A7"/>
          <w:p w:rsidR="00A1478C" w:rsidRDefault="00A1478C" w:rsidP="008313A7"/>
          <w:p w:rsidR="00A1478C" w:rsidRDefault="00A1478C" w:rsidP="008313A7"/>
          <w:p w:rsidR="00A1478C" w:rsidRDefault="00A1478C" w:rsidP="008313A7"/>
          <w:p w:rsidR="00406C0F" w:rsidRDefault="00406C0F" w:rsidP="008313A7"/>
          <w:p w:rsidR="00A1478C" w:rsidRDefault="00A1478C" w:rsidP="008313A7"/>
          <w:p w:rsidR="00A1478C" w:rsidRDefault="00A1478C" w:rsidP="008313A7"/>
          <w:p w:rsidR="00A1478C" w:rsidRDefault="00A1478C" w:rsidP="008313A7"/>
        </w:tc>
      </w:tr>
      <w:tr w:rsidR="00A1478C" w:rsidTr="008313A7">
        <w:tc>
          <w:tcPr>
            <w:tcW w:w="4510" w:type="dxa"/>
          </w:tcPr>
          <w:p w:rsidR="00A1478C" w:rsidRPr="00832E7A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Write down the general case and describe the steps to be taken.                                                           (3)</w:t>
            </w:r>
          </w:p>
        </w:tc>
        <w:tc>
          <w:tcPr>
            <w:tcW w:w="4841" w:type="dxa"/>
          </w:tcPr>
          <w:p w:rsidR="00A1478C" w:rsidRDefault="00A1478C" w:rsidP="008313A7">
            <w:r>
              <w:t>Skryf die algemene geval neer en beskryf die stappe wat gevolg moet moet word.                     (3)</w:t>
            </w:r>
          </w:p>
        </w:tc>
      </w:tr>
      <w:tr w:rsidR="00A1478C" w:rsidTr="008313A7">
        <w:tc>
          <w:tcPr>
            <w:tcW w:w="9351" w:type="dxa"/>
            <w:gridSpan w:val="2"/>
          </w:tcPr>
          <w:p w:rsidR="00A1478C" w:rsidRDefault="00A1478C" w:rsidP="008313A7">
            <w:pPr>
              <w:rPr>
                <w:color w:val="FF0000"/>
              </w:rPr>
            </w:pPr>
          </w:p>
          <w:p w:rsidR="00A1478C" w:rsidRDefault="00A1478C" w:rsidP="008313A7">
            <w:pPr>
              <w:rPr>
                <w:color w:val="FF0000"/>
              </w:rPr>
            </w:pPr>
          </w:p>
          <w:p w:rsidR="00A1478C" w:rsidRDefault="00A1478C" w:rsidP="008313A7">
            <w:pPr>
              <w:rPr>
                <w:color w:val="FF0000"/>
              </w:rPr>
            </w:pPr>
          </w:p>
          <w:p w:rsidR="00A1478C" w:rsidRDefault="00A1478C" w:rsidP="008313A7">
            <w:pPr>
              <w:rPr>
                <w:color w:val="FF0000"/>
              </w:rPr>
            </w:pPr>
          </w:p>
          <w:p w:rsidR="00A1478C" w:rsidRDefault="00A1478C" w:rsidP="008313A7"/>
        </w:tc>
      </w:tr>
      <w:tr w:rsidR="00A1478C" w:rsidTr="008313A7">
        <w:tc>
          <w:tcPr>
            <w:tcW w:w="4510" w:type="dxa"/>
          </w:tcPr>
          <w:p w:rsidR="00A1478C" w:rsidRPr="00832E7A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Write down the special cases and describe the steps to be taken.                                                            (3)    </w:t>
            </w:r>
          </w:p>
        </w:tc>
        <w:tc>
          <w:tcPr>
            <w:tcW w:w="4841" w:type="dxa"/>
          </w:tcPr>
          <w:p w:rsidR="00A1478C" w:rsidRDefault="00A1478C" w:rsidP="008313A7">
            <w:r>
              <w:t>Skryf die spesiale gevalle neer en beskryf die stappe wat gevolg moet moet word.                     (3)</w:t>
            </w:r>
          </w:p>
        </w:tc>
      </w:tr>
      <w:tr w:rsidR="00A1478C" w:rsidTr="008313A7">
        <w:tc>
          <w:tcPr>
            <w:tcW w:w="9351" w:type="dxa"/>
            <w:gridSpan w:val="2"/>
          </w:tcPr>
          <w:p w:rsidR="00A1478C" w:rsidRDefault="00A1478C" w:rsidP="008313A7">
            <w:pPr>
              <w:contextualSpacing/>
            </w:pPr>
          </w:p>
          <w:p w:rsidR="00A1478C" w:rsidRDefault="00A1478C" w:rsidP="008313A7">
            <w:pPr>
              <w:contextualSpacing/>
            </w:pPr>
          </w:p>
          <w:p w:rsidR="00A1478C" w:rsidRDefault="00A1478C" w:rsidP="008313A7">
            <w:pPr>
              <w:contextualSpacing/>
            </w:pPr>
          </w:p>
          <w:p w:rsidR="00406C0F" w:rsidRDefault="00406C0F" w:rsidP="008313A7">
            <w:pPr>
              <w:contextualSpacing/>
            </w:pPr>
          </w:p>
          <w:p w:rsidR="00A1478C" w:rsidRDefault="00A1478C" w:rsidP="008313A7">
            <w:pPr>
              <w:contextualSpacing/>
            </w:pPr>
          </w:p>
          <w:p w:rsidR="00406C0F" w:rsidRDefault="00406C0F" w:rsidP="008313A7">
            <w:pPr>
              <w:contextualSpacing/>
            </w:pPr>
          </w:p>
          <w:p w:rsidR="00406C0F" w:rsidRDefault="00406C0F" w:rsidP="008313A7">
            <w:pPr>
              <w:contextualSpacing/>
            </w:pPr>
          </w:p>
          <w:p w:rsidR="00A1478C" w:rsidRDefault="00A1478C" w:rsidP="008313A7">
            <w:pPr>
              <w:contextualSpacing/>
            </w:pPr>
          </w:p>
        </w:tc>
      </w:tr>
      <w:tr w:rsidR="00A1478C" w:rsidTr="008313A7">
        <w:tc>
          <w:tcPr>
            <w:tcW w:w="4510" w:type="dxa"/>
          </w:tcPr>
          <w:p w:rsidR="00A1478C" w:rsidRPr="00832E7A" w:rsidRDefault="00A1478C" w:rsidP="008313A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Give the java code for the method.                      (10)</w:t>
            </w:r>
          </w:p>
        </w:tc>
        <w:tc>
          <w:tcPr>
            <w:tcW w:w="4841" w:type="dxa"/>
          </w:tcPr>
          <w:p w:rsidR="00A1478C" w:rsidRDefault="00A1478C" w:rsidP="008313A7">
            <w:r>
              <w:t>Gee die java kode vir die metode.                      (10)</w:t>
            </w:r>
          </w:p>
        </w:tc>
      </w:tr>
      <w:tr w:rsidR="00A1478C" w:rsidTr="008313A7">
        <w:tc>
          <w:tcPr>
            <w:tcW w:w="9351" w:type="dxa"/>
            <w:gridSpan w:val="2"/>
          </w:tcPr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406C0F" w:rsidRDefault="00406C0F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406C0F" w:rsidRDefault="00406C0F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406C0F" w:rsidRDefault="00406C0F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  <w:p w:rsidR="00A1478C" w:rsidRPr="005066E7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  <w:rPr>
                <w:color w:val="FF0000"/>
              </w:rPr>
            </w:pPr>
          </w:p>
        </w:tc>
      </w:tr>
      <w:tr w:rsidR="00A1478C" w:rsidTr="008313A7">
        <w:tc>
          <w:tcPr>
            <w:tcW w:w="4510" w:type="dxa"/>
          </w:tcPr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lastRenderedPageBreak/>
              <w:t>Complete the test program to test the method thoroughly.                                                           (9)</w:t>
            </w:r>
          </w:p>
        </w:tc>
        <w:tc>
          <w:tcPr>
            <w:tcW w:w="4841" w:type="dxa"/>
          </w:tcPr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</w:pPr>
            <w:r>
              <w:t>Voltooi die toetsprogram om die metode deeglik te toets.                                                                   (9)</w:t>
            </w:r>
          </w:p>
        </w:tc>
      </w:tr>
      <w:tr w:rsidR="00A1478C" w:rsidRPr="00832E7A" w:rsidTr="008313A7">
        <w:trPr>
          <w:trHeight w:val="2537"/>
        </w:trPr>
        <w:tc>
          <w:tcPr>
            <w:tcW w:w="9351" w:type="dxa"/>
            <w:gridSpan w:val="2"/>
          </w:tcPr>
          <w:p w:rsidR="00A1478C" w:rsidRDefault="00A1478C" w:rsidP="008313A7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spacing w:line="240" w:lineRule="auto"/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>public class Driver</w:t>
            </w: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>{</w:t>
            </w: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ab/>
              <w:t>public static void main(String [] args)</w:t>
            </w: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ab/>
              <w:t>{</w:t>
            </w: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ab/>
              <w:t xml:space="preserve"> </w:t>
            </w: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  <w:r>
              <w:tab/>
            </w: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  <w:p w:rsidR="00A1478C" w:rsidRPr="00832E7A" w:rsidRDefault="00A1478C" w:rsidP="008313A7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</w:tc>
      </w:tr>
    </w:tbl>
    <w:p w:rsidR="00A1478C" w:rsidRPr="008F2FC6" w:rsidRDefault="00A1478C" w:rsidP="00A1478C">
      <w:pPr>
        <w:pStyle w:val="Total"/>
        <w:rPr>
          <w:lang w:val="en-US"/>
        </w:rPr>
      </w:pPr>
      <w:r>
        <w:rPr>
          <w:lang w:val="en-US"/>
        </w:rPr>
        <w:t xml:space="preserve">TOTAL/TOTAAL: </w:t>
      </w:r>
      <w:r w:rsidR="00406C0F">
        <w:rPr>
          <w:lang w:val="en-US"/>
        </w:rPr>
        <w:t>40</w:t>
      </w:r>
    </w:p>
    <w:sectPr w:rsidR="00A1478C" w:rsidRPr="008F2FC6" w:rsidSect="00970976">
      <w:footerReference w:type="default" r:id="rId9"/>
      <w:footerReference w:type="first" r:id="rId10"/>
      <w:pgSz w:w="11907" w:h="16840" w:code="9"/>
      <w:pgMar w:top="851" w:right="1134" w:bottom="851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773" w:rsidRDefault="00F95773">
      <w:r>
        <w:separator/>
      </w:r>
    </w:p>
  </w:endnote>
  <w:endnote w:type="continuationSeparator" w:id="0">
    <w:p w:rsidR="00F95773" w:rsidRDefault="00F9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976" w:rsidRDefault="00D65D57">
    <w:pPr>
      <w:pStyle w:val="Footer"/>
      <w:jc w:val="right"/>
      <w:rPr>
        <w:noProof/>
      </w:rPr>
    </w:pPr>
    <w:r>
      <w:t>ITRW222</w:t>
    </w:r>
    <w:r w:rsidR="002942B1">
      <w:tab/>
    </w:r>
    <w:sdt>
      <w:sdtPr>
        <w:id w:val="-18844669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0976">
          <w:fldChar w:fldCharType="begin"/>
        </w:r>
        <w:r w:rsidR="00970976">
          <w:instrText xml:space="preserve"> PAGE   \* MERGEFORMAT </w:instrText>
        </w:r>
        <w:r w:rsidR="00970976">
          <w:fldChar w:fldCharType="separate"/>
        </w:r>
        <w:r w:rsidR="00F5752B">
          <w:rPr>
            <w:noProof/>
          </w:rPr>
          <w:t>6</w:t>
        </w:r>
        <w:r w:rsidR="00970976">
          <w:rPr>
            <w:noProof/>
          </w:rPr>
          <w:fldChar w:fldCharType="end"/>
        </w:r>
      </w:sdtContent>
    </w:sdt>
    <w:r w:rsidR="0013578F">
      <w:rPr>
        <w:noProof/>
      </w:rPr>
      <w:t>/</w:t>
    </w:r>
    <w:r w:rsidR="00406C0F">
      <w:rPr>
        <w:noProof/>
      </w:rPr>
      <w:t>6</w:t>
    </w:r>
  </w:p>
  <w:p w:rsidR="00406C0F" w:rsidRDefault="00406C0F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96A" w:rsidRDefault="0060096A" w:rsidP="00124C4C">
    <w:pPr>
      <w:pStyle w:val="Footer"/>
    </w:pPr>
    <w:r>
      <w:tab/>
    </w:r>
    <w:sdt>
      <w:sdtPr>
        <w:id w:val="-10421299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97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773" w:rsidRDefault="00F95773">
      <w:r>
        <w:separator/>
      </w:r>
    </w:p>
  </w:footnote>
  <w:footnote w:type="continuationSeparator" w:id="0">
    <w:p w:rsidR="00F95773" w:rsidRDefault="00F9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10005E"/>
    <w:lvl w:ilvl="0">
      <w:start w:val="1"/>
      <w:numFmt w:val="decimal"/>
      <w:pStyle w:val="ListNumber5"/>
      <w:lvlText w:val="%1."/>
      <w:lvlJc w:val="left"/>
      <w:pPr>
        <w:tabs>
          <w:tab w:val="num" w:pos="1786"/>
        </w:tabs>
        <w:ind w:left="1786" w:hanging="35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ED5ED870"/>
    <w:lvl w:ilvl="0">
      <w:start w:val="1"/>
      <w:numFmt w:val="decimal"/>
      <w:pStyle w:val="ListNumber4"/>
      <w:lvlText w:val="%1."/>
      <w:lvlJc w:val="left"/>
      <w:pPr>
        <w:tabs>
          <w:tab w:val="num" w:pos="1429"/>
        </w:tabs>
        <w:ind w:left="1429" w:hanging="35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90581DD6"/>
    <w:lvl w:ilvl="0">
      <w:start w:val="1"/>
      <w:numFmt w:val="decimal"/>
      <w:pStyle w:val="ListNumber3"/>
      <w:lvlText w:val="%1."/>
      <w:lvlJc w:val="left"/>
      <w:pPr>
        <w:tabs>
          <w:tab w:val="num" w:pos="1072"/>
        </w:tabs>
        <w:ind w:left="1072" w:hanging="35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4B24FCC"/>
    <w:lvl w:ilvl="0">
      <w:start w:val="1"/>
      <w:numFmt w:val="decimal"/>
      <w:lvlText w:val="(%1)"/>
      <w:lvlJc w:val="left"/>
      <w:pPr>
        <w:tabs>
          <w:tab w:val="num" w:pos="714"/>
        </w:tabs>
        <w:ind w:left="714" w:hanging="35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EAC5798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47F6C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BA503E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FC46D4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482E9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2C20F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F5DE4"/>
    <w:multiLevelType w:val="multilevel"/>
    <w:tmpl w:val="59766EC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11" w15:restartNumberingAfterBreak="0">
    <w:nsid w:val="0399317B"/>
    <w:multiLevelType w:val="hybridMultilevel"/>
    <w:tmpl w:val="EC54055E"/>
    <w:lvl w:ilvl="0" w:tplc="9926CE82">
      <w:start w:val="1"/>
      <w:numFmt w:val="decimal"/>
      <w:lvlText w:val="(%1)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C815F56"/>
    <w:multiLevelType w:val="hybridMultilevel"/>
    <w:tmpl w:val="C5363A80"/>
    <w:lvl w:ilvl="0" w:tplc="0C743D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5333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6" w15:restartNumberingAfterBreak="0">
    <w:nsid w:val="160F6C1A"/>
    <w:multiLevelType w:val="hybridMultilevel"/>
    <w:tmpl w:val="EA149920"/>
    <w:lvl w:ilvl="0" w:tplc="65468928">
      <w:start w:val="1"/>
      <w:numFmt w:val="decimal"/>
      <w:lvlText w:val="(%1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5251"/>
    <w:multiLevelType w:val="hybridMultilevel"/>
    <w:tmpl w:val="CD84D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E73653"/>
    <w:multiLevelType w:val="hybridMultilevel"/>
    <w:tmpl w:val="59883F8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A53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0E634F9"/>
    <w:multiLevelType w:val="multilevel"/>
    <w:tmpl w:val="9CCEF78A"/>
    <w:lvl w:ilvl="0">
      <w:start w:val="1"/>
      <w:numFmt w:val="lowerLetter"/>
      <w:lvlText w:val="(%1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791419"/>
    <w:multiLevelType w:val="hybridMultilevel"/>
    <w:tmpl w:val="684484AE"/>
    <w:lvl w:ilvl="0" w:tplc="3A60FF86">
      <w:start w:val="1"/>
      <w:numFmt w:val="bullet"/>
      <w:lvlText w:val=""/>
      <w:lvlJc w:val="left"/>
      <w:pPr>
        <w:tabs>
          <w:tab w:val="num" w:pos="1072"/>
        </w:tabs>
        <w:ind w:left="1072" w:hanging="3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36BF6AC1"/>
    <w:multiLevelType w:val="hybridMultilevel"/>
    <w:tmpl w:val="DB5C1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B35D8"/>
    <w:multiLevelType w:val="hybridMultilevel"/>
    <w:tmpl w:val="842ADBAA"/>
    <w:lvl w:ilvl="0" w:tplc="B768C344">
      <w:start w:val="1"/>
      <w:numFmt w:val="decimal"/>
      <w:pStyle w:val="ListNumber2"/>
      <w:lvlText w:val="%1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EC66FE"/>
    <w:multiLevelType w:val="hybridMultilevel"/>
    <w:tmpl w:val="F03269BE"/>
    <w:lvl w:ilvl="0" w:tplc="37A4F76C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2741B7"/>
    <w:multiLevelType w:val="hybridMultilevel"/>
    <w:tmpl w:val="E508E25C"/>
    <w:lvl w:ilvl="0" w:tplc="CE30A3A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9339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E036E4"/>
    <w:multiLevelType w:val="hybridMultilevel"/>
    <w:tmpl w:val="1EEA7E5A"/>
    <w:lvl w:ilvl="0" w:tplc="938CFCEC">
      <w:start w:val="1"/>
      <w:numFmt w:val="decimal"/>
      <w:lvlText w:val="(%1)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A5066D"/>
    <w:multiLevelType w:val="hybridMultilevel"/>
    <w:tmpl w:val="4176A7F8"/>
    <w:lvl w:ilvl="0" w:tplc="3F9A4872">
      <w:start w:val="1"/>
      <w:numFmt w:val="decimal"/>
      <w:lvlText w:val="%1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D655D0"/>
    <w:multiLevelType w:val="multilevel"/>
    <w:tmpl w:val="8828E51C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E54132"/>
    <w:multiLevelType w:val="hybridMultilevel"/>
    <w:tmpl w:val="D1542D06"/>
    <w:lvl w:ilvl="0" w:tplc="FD928564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15138DE"/>
    <w:multiLevelType w:val="hybridMultilevel"/>
    <w:tmpl w:val="923C9144"/>
    <w:lvl w:ilvl="0" w:tplc="9C0CF612">
      <w:start w:val="1"/>
      <w:numFmt w:val="decimal"/>
      <w:lvlText w:val="%1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923DA0"/>
    <w:multiLevelType w:val="multilevel"/>
    <w:tmpl w:val="54166B9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56E0061"/>
    <w:multiLevelType w:val="hybridMultilevel"/>
    <w:tmpl w:val="53C04924"/>
    <w:lvl w:ilvl="0" w:tplc="BA1A23E0">
      <w:start w:val="1"/>
      <w:numFmt w:val="decimal"/>
      <w:lvlText w:val="(%1)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C62422"/>
    <w:multiLevelType w:val="hybridMultilevel"/>
    <w:tmpl w:val="9CCEF78A"/>
    <w:lvl w:ilvl="0" w:tplc="8D1E6366">
      <w:start w:val="1"/>
      <w:numFmt w:val="lowerLetter"/>
      <w:lvlText w:val="(%1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772729"/>
    <w:multiLevelType w:val="hybridMultilevel"/>
    <w:tmpl w:val="C5A271D6"/>
    <w:lvl w:ilvl="0" w:tplc="FFB8F83C">
      <w:start w:val="1"/>
      <w:numFmt w:val="lowerLetter"/>
      <w:lvlText w:val="(%1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C0252F"/>
    <w:multiLevelType w:val="hybridMultilevel"/>
    <w:tmpl w:val="8828E51C"/>
    <w:lvl w:ilvl="0" w:tplc="063212DC">
      <w:start w:val="1"/>
      <w:numFmt w:val="decimal"/>
      <w:pStyle w:val="ListNumber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2375E3"/>
    <w:multiLevelType w:val="multilevel"/>
    <w:tmpl w:val="C0D2DC16"/>
    <w:lvl w:ilvl="0">
      <w:start w:val="1"/>
      <w:numFmt w:val="lowerLetter"/>
      <w:lvlText w:val="%1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796EE9"/>
    <w:multiLevelType w:val="hybridMultilevel"/>
    <w:tmpl w:val="7A7E919E"/>
    <w:lvl w:ilvl="0" w:tplc="1416F83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153E7"/>
    <w:multiLevelType w:val="hybridMultilevel"/>
    <w:tmpl w:val="0E343B10"/>
    <w:lvl w:ilvl="0" w:tplc="E1FAE79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691EF1"/>
    <w:multiLevelType w:val="multilevel"/>
    <w:tmpl w:val="59766EC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5"/>
  </w:num>
  <w:num w:numId="15">
    <w:abstractNumId w:val="36"/>
  </w:num>
  <w:num w:numId="16">
    <w:abstractNumId w:val="37"/>
  </w:num>
  <w:num w:numId="17">
    <w:abstractNumId w:val="40"/>
  </w:num>
  <w:num w:numId="18">
    <w:abstractNumId w:val="31"/>
  </w:num>
  <w:num w:numId="19">
    <w:abstractNumId w:val="21"/>
  </w:num>
  <w:num w:numId="20">
    <w:abstractNumId w:val="26"/>
  </w:num>
  <w:num w:numId="21">
    <w:abstractNumId w:val="27"/>
  </w:num>
  <w:num w:numId="22">
    <w:abstractNumId w:val="29"/>
  </w:num>
  <w:num w:numId="23">
    <w:abstractNumId w:val="33"/>
  </w:num>
  <w:num w:numId="24">
    <w:abstractNumId w:val="32"/>
  </w:num>
  <w:num w:numId="25">
    <w:abstractNumId w:val="12"/>
  </w:num>
  <w:num w:numId="26">
    <w:abstractNumId w:val="22"/>
  </w:num>
  <w:num w:numId="27">
    <w:abstractNumId w:val="38"/>
  </w:num>
  <w:num w:numId="28">
    <w:abstractNumId w:val="24"/>
  </w:num>
  <w:num w:numId="29">
    <w:abstractNumId w:val="30"/>
  </w:num>
  <w:num w:numId="30">
    <w:abstractNumId w:val="41"/>
  </w:num>
  <w:num w:numId="31">
    <w:abstractNumId w:val="16"/>
  </w:num>
  <w:num w:numId="32">
    <w:abstractNumId w:val="28"/>
  </w:num>
  <w:num w:numId="33">
    <w:abstractNumId w:val="11"/>
  </w:num>
  <w:num w:numId="34">
    <w:abstractNumId w:val="35"/>
  </w:num>
  <w:num w:numId="35">
    <w:abstractNumId w:val="39"/>
  </w:num>
  <w:num w:numId="36">
    <w:abstractNumId w:val="20"/>
  </w:num>
  <w:num w:numId="37">
    <w:abstractNumId w:val="13"/>
  </w:num>
  <w:num w:numId="38">
    <w:abstractNumId w:val="42"/>
  </w:num>
  <w:num w:numId="39">
    <w:abstractNumId w:val="10"/>
  </w:num>
  <w:num w:numId="40">
    <w:abstractNumId w:val="17"/>
  </w:num>
  <w:num w:numId="41">
    <w:abstractNumId w:val="23"/>
  </w:num>
  <w:num w:numId="42">
    <w:abstractNumId w:val="1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57"/>
    <w:rsid w:val="00000F2D"/>
    <w:rsid w:val="00002579"/>
    <w:rsid w:val="0000296F"/>
    <w:rsid w:val="00003485"/>
    <w:rsid w:val="000043F1"/>
    <w:rsid w:val="00006E35"/>
    <w:rsid w:val="000075F0"/>
    <w:rsid w:val="000121BB"/>
    <w:rsid w:val="000129FD"/>
    <w:rsid w:val="00020408"/>
    <w:rsid w:val="000219CB"/>
    <w:rsid w:val="000220DC"/>
    <w:rsid w:val="000238DF"/>
    <w:rsid w:val="00025E53"/>
    <w:rsid w:val="00036329"/>
    <w:rsid w:val="000401FE"/>
    <w:rsid w:val="0004069B"/>
    <w:rsid w:val="0004647E"/>
    <w:rsid w:val="00051D1E"/>
    <w:rsid w:val="00053E6C"/>
    <w:rsid w:val="00055D43"/>
    <w:rsid w:val="00057511"/>
    <w:rsid w:val="00062ECA"/>
    <w:rsid w:val="00063C96"/>
    <w:rsid w:val="00065ECF"/>
    <w:rsid w:val="00067B2E"/>
    <w:rsid w:val="000748D6"/>
    <w:rsid w:val="00074C3A"/>
    <w:rsid w:val="00081351"/>
    <w:rsid w:val="000821C9"/>
    <w:rsid w:val="00085F7F"/>
    <w:rsid w:val="00092A49"/>
    <w:rsid w:val="000937BE"/>
    <w:rsid w:val="000A1A54"/>
    <w:rsid w:val="000A399F"/>
    <w:rsid w:val="000A5595"/>
    <w:rsid w:val="000A75F9"/>
    <w:rsid w:val="000B33FF"/>
    <w:rsid w:val="000B6F96"/>
    <w:rsid w:val="000B7FAF"/>
    <w:rsid w:val="000C27D5"/>
    <w:rsid w:val="000C36DF"/>
    <w:rsid w:val="000D27B8"/>
    <w:rsid w:val="000D37C8"/>
    <w:rsid w:val="000E3CC6"/>
    <w:rsid w:val="000E7DD0"/>
    <w:rsid w:val="000F556D"/>
    <w:rsid w:val="000F7829"/>
    <w:rsid w:val="001014AD"/>
    <w:rsid w:val="001018EA"/>
    <w:rsid w:val="00103C03"/>
    <w:rsid w:val="001078D4"/>
    <w:rsid w:val="00110EDD"/>
    <w:rsid w:val="0012141F"/>
    <w:rsid w:val="0012267A"/>
    <w:rsid w:val="00124C4C"/>
    <w:rsid w:val="0012512E"/>
    <w:rsid w:val="001252B4"/>
    <w:rsid w:val="00131449"/>
    <w:rsid w:val="00131664"/>
    <w:rsid w:val="00132AC0"/>
    <w:rsid w:val="0013326E"/>
    <w:rsid w:val="00133CBF"/>
    <w:rsid w:val="0013578F"/>
    <w:rsid w:val="00136960"/>
    <w:rsid w:val="00140B49"/>
    <w:rsid w:val="00145133"/>
    <w:rsid w:val="0014665F"/>
    <w:rsid w:val="001534B3"/>
    <w:rsid w:val="00157A29"/>
    <w:rsid w:val="00157D30"/>
    <w:rsid w:val="00157FBA"/>
    <w:rsid w:val="00165566"/>
    <w:rsid w:val="00170BDC"/>
    <w:rsid w:val="00171BD4"/>
    <w:rsid w:val="001743CF"/>
    <w:rsid w:val="00175165"/>
    <w:rsid w:val="00175DB5"/>
    <w:rsid w:val="00177FD8"/>
    <w:rsid w:val="00186B7A"/>
    <w:rsid w:val="00190D0A"/>
    <w:rsid w:val="001967C6"/>
    <w:rsid w:val="00196AD5"/>
    <w:rsid w:val="00197A88"/>
    <w:rsid w:val="001B01D8"/>
    <w:rsid w:val="001B2ACE"/>
    <w:rsid w:val="001C0BCF"/>
    <w:rsid w:val="001C1729"/>
    <w:rsid w:val="001D56D7"/>
    <w:rsid w:val="001E4643"/>
    <w:rsid w:val="001F3463"/>
    <w:rsid w:val="002065ED"/>
    <w:rsid w:val="00211079"/>
    <w:rsid w:val="00214A13"/>
    <w:rsid w:val="002151CE"/>
    <w:rsid w:val="00215811"/>
    <w:rsid w:val="0021672F"/>
    <w:rsid w:val="00224387"/>
    <w:rsid w:val="00225C14"/>
    <w:rsid w:val="00232325"/>
    <w:rsid w:val="00233E14"/>
    <w:rsid w:val="002352A4"/>
    <w:rsid w:val="002504FD"/>
    <w:rsid w:val="0025702A"/>
    <w:rsid w:val="00262C88"/>
    <w:rsid w:val="00271F4C"/>
    <w:rsid w:val="00274A62"/>
    <w:rsid w:val="00274C94"/>
    <w:rsid w:val="00277845"/>
    <w:rsid w:val="00283A9A"/>
    <w:rsid w:val="00285A7C"/>
    <w:rsid w:val="0028669F"/>
    <w:rsid w:val="002942B1"/>
    <w:rsid w:val="002A17D6"/>
    <w:rsid w:val="002A6430"/>
    <w:rsid w:val="002B0396"/>
    <w:rsid w:val="002B0721"/>
    <w:rsid w:val="002B2D55"/>
    <w:rsid w:val="002C2C6F"/>
    <w:rsid w:val="002C3054"/>
    <w:rsid w:val="002D0F90"/>
    <w:rsid w:val="002D2CF6"/>
    <w:rsid w:val="002D31C3"/>
    <w:rsid w:val="002D4BFE"/>
    <w:rsid w:val="002D739A"/>
    <w:rsid w:val="002D79C6"/>
    <w:rsid w:val="002F53FE"/>
    <w:rsid w:val="00302670"/>
    <w:rsid w:val="00316A9D"/>
    <w:rsid w:val="00326863"/>
    <w:rsid w:val="0033038F"/>
    <w:rsid w:val="00334646"/>
    <w:rsid w:val="00335350"/>
    <w:rsid w:val="0033794E"/>
    <w:rsid w:val="00344CD3"/>
    <w:rsid w:val="0035506C"/>
    <w:rsid w:val="0036083E"/>
    <w:rsid w:val="00361646"/>
    <w:rsid w:val="00361ED1"/>
    <w:rsid w:val="00364EC0"/>
    <w:rsid w:val="00365283"/>
    <w:rsid w:val="0036556C"/>
    <w:rsid w:val="00371770"/>
    <w:rsid w:val="00373534"/>
    <w:rsid w:val="00380384"/>
    <w:rsid w:val="00392ECD"/>
    <w:rsid w:val="0039395D"/>
    <w:rsid w:val="003A0113"/>
    <w:rsid w:val="003A0CDD"/>
    <w:rsid w:val="003A175C"/>
    <w:rsid w:val="003A3CE0"/>
    <w:rsid w:val="003A5350"/>
    <w:rsid w:val="003A7F6F"/>
    <w:rsid w:val="003B1FF6"/>
    <w:rsid w:val="003B251C"/>
    <w:rsid w:val="003B289D"/>
    <w:rsid w:val="003B3840"/>
    <w:rsid w:val="003B45D8"/>
    <w:rsid w:val="003B6F90"/>
    <w:rsid w:val="003C17AC"/>
    <w:rsid w:val="003C2941"/>
    <w:rsid w:val="003C5CEE"/>
    <w:rsid w:val="003C7BBA"/>
    <w:rsid w:val="003D4F6C"/>
    <w:rsid w:val="003E4A8B"/>
    <w:rsid w:val="003E54E1"/>
    <w:rsid w:val="003E57CC"/>
    <w:rsid w:val="003F3562"/>
    <w:rsid w:val="00406C0F"/>
    <w:rsid w:val="00410A98"/>
    <w:rsid w:val="00412350"/>
    <w:rsid w:val="00416564"/>
    <w:rsid w:val="00424B21"/>
    <w:rsid w:val="004305E4"/>
    <w:rsid w:val="004346E0"/>
    <w:rsid w:val="00435B37"/>
    <w:rsid w:val="004402E7"/>
    <w:rsid w:val="00445D5E"/>
    <w:rsid w:val="0046294E"/>
    <w:rsid w:val="004715D5"/>
    <w:rsid w:val="00484F5A"/>
    <w:rsid w:val="00485891"/>
    <w:rsid w:val="00490D1A"/>
    <w:rsid w:val="00491AFB"/>
    <w:rsid w:val="00495CA9"/>
    <w:rsid w:val="004B21EA"/>
    <w:rsid w:val="004B312B"/>
    <w:rsid w:val="004B6F49"/>
    <w:rsid w:val="004B71CE"/>
    <w:rsid w:val="004C2138"/>
    <w:rsid w:val="004C5AAD"/>
    <w:rsid w:val="004C7715"/>
    <w:rsid w:val="004C7956"/>
    <w:rsid w:val="004D0294"/>
    <w:rsid w:val="004D4478"/>
    <w:rsid w:val="004E419A"/>
    <w:rsid w:val="004E4313"/>
    <w:rsid w:val="004F2CAC"/>
    <w:rsid w:val="004F424E"/>
    <w:rsid w:val="004F4B4E"/>
    <w:rsid w:val="00504A86"/>
    <w:rsid w:val="00505CF1"/>
    <w:rsid w:val="00510751"/>
    <w:rsid w:val="00513BA6"/>
    <w:rsid w:val="005179DA"/>
    <w:rsid w:val="0052219D"/>
    <w:rsid w:val="005250C6"/>
    <w:rsid w:val="0052617B"/>
    <w:rsid w:val="0052638D"/>
    <w:rsid w:val="00526C16"/>
    <w:rsid w:val="0053071C"/>
    <w:rsid w:val="00531F8C"/>
    <w:rsid w:val="00532BFB"/>
    <w:rsid w:val="005428DE"/>
    <w:rsid w:val="00547031"/>
    <w:rsid w:val="00556FC5"/>
    <w:rsid w:val="0056000D"/>
    <w:rsid w:val="00561DE1"/>
    <w:rsid w:val="005720BF"/>
    <w:rsid w:val="0057417F"/>
    <w:rsid w:val="00574272"/>
    <w:rsid w:val="00575B40"/>
    <w:rsid w:val="00577D6C"/>
    <w:rsid w:val="00583E3F"/>
    <w:rsid w:val="00586F38"/>
    <w:rsid w:val="00587347"/>
    <w:rsid w:val="00591647"/>
    <w:rsid w:val="005921FF"/>
    <w:rsid w:val="005A1554"/>
    <w:rsid w:val="005A350C"/>
    <w:rsid w:val="005A4190"/>
    <w:rsid w:val="005B16B1"/>
    <w:rsid w:val="005B24F9"/>
    <w:rsid w:val="005C5EE0"/>
    <w:rsid w:val="005C752D"/>
    <w:rsid w:val="005D3762"/>
    <w:rsid w:val="005D6797"/>
    <w:rsid w:val="005E2FDD"/>
    <w:rsid w:val="005E3EFC"/>
    <w:rsid w:val="005E6CD0"/>
    <w:rsid w:val="005F1481"/>
    <w:rsid w:val="005F2225"/>
    <w:rsid w:val="005F5C49"/>
    <w:rsid w:val="0060096A"/>
    <w:rsid w:val="00604AC0"/>
    <w:rsid w:val="006133B9"/>
    <w:rsid w:val="0061483A"/>
    <w:rsid w:val="006170DA"/>
    <w:rsid w:val="006173B1"/>
    <w:rsid w:val="00620BAA"/>
    <w:rsid w:val="00623941"/>
    <w:rsid w:val="00630B10"/>
    <w:rsid w:val="00635066"/>
    <w:rsid w:val="00635741"/>
    <w:rsid w:val="006379DB"/>
    <w:rsid w:val="006415B3"/>
    <w:rsid w:val="00642A09"/>
    <w:rsid w:val="0064347B"/>
    <w:rsid w:val="00651091"/>
    <w:rsid w:val="00651734"/>
    <w:rsid w:val="006547E6"/>
    <w:rsid w:val="00656576"/>
    <w:rsid w:val="00662997"/>
    <w:rsid w:val="0067665A"/>
    <w:rsid w:val="0067764D"/>
    <w:rsid w:val="00684B36"/>
    <w:rsid w:val="00686B56"/>
    <w:rsid w:val="006A03F5"/>
    <w:rsid w:val="006B3BAF"/>
    <w:rsid w:val="006B57C0"/>
    <w:rsid w:val="006B5F74"/>
    <w:rsid w:val="006C384E"/>
    <w:rsid w:val="006D12F5"/>
    <w:rsid w:val="006D5E1F"/>
    <w:rsid w:val="006D7119"/>
    <w:rsid w:val="006F3308"/>
    <w:rsid w:val="006F7963"/>
    <w:rsid w:val="006F7A71"/>
    <w:rsid w:val="00702518"/>
    <w:rsid w:val="00705E79"/>
    <w:rsid w:val="00710AA7"/>
    <w:rsid w:val="00711161"/>
    <w:rsid w:val="007112E9"/>
    <w:rsid w:val="00716F40"/>
    <w:rsid w:val="00723CC7"/>
    <w:rsid w:val="00724219"/>
    <w:rsid w:val="00731B6D"/>
    <w:rsid w:val="00732329"/>
    <w:rsid w:val="00741C09"/>
    <w:rsid w:val="0074345C"/>
    <w:rsid w:val="0074396D"/>
    <w:rsid w:val="0075172B"/>
    <w:rsid w:val="00754D7F"/>
    <w:rsid w:val="00762B39"/>
    <w:rsid w:val="00777BA5"/>
    <w:rsid w:val="00780653"/>
    <w:rsid w:val="0078228F"/>
    <w:rsid w:val="007869BD"/>
    <w:rsid w:val="00787C50"/>
    <w:rsid w:val="00790061"/>
    <w:rsid w:val="00795470"/>
    <w:rsid w:val="00796595"/>
    <w:rsid w:val="007A0CF6"/>
    <w:rsid w:val="007A27FE"/>
    <w:rsid w:val="007A347F"/>
    <w:rsid w:val="007A4616"/>
    <w:rsid w:val="007A6B70"/>
    <w:rsid w:val="007A7763"/>
    <w:rsid w:val="007B261B"/>
    <w:rsid w:val="007B2976"/>
    <w:rsid w:val="007B37A0"/>
    <w:rsid w:val="007B4CC9"/>
    <w:rsid w:val="007B73C5"/>
    <w:rsid w:val="007C27DE"/>
    <w:rsid w:val="007C55EF"/>
    <w:rsid w:val="007C7059"/>
    <w:rsid w:val="007D1ECC"/>
    <w:rsid w:val="007D511B"/>
    <w:rsid w:val="007D66C5"/>
    <w:rsid w:val="007E0454"/>
    <w:rsid w:val="007E0FD7"/>
    <w:rsid w:val="007E1DC6"/>
    <w:rsid w:val="007E5524"/>
    <w:rsid w:val="007F1572"/>
    <w:rsid w:val="00801ECC"/>
    <w:rsid w:val="00802563"/>
    <w:rsid w:val="00811BB5"/>
    <w:rsid w:val="008225DE"/>
    <w:rsid w:val="00825DA0"/>
    <w:rsid w:val="00834701"/>
    <w:rsid w:val="00834E8E"/>
    <w:rsid w:val="00835C39"/>
    <w:rsid w:val="00836508"/>
    <w:rsid w:val="0084655D"/>
    <w:rsid w:val="00850748"/>
    <w:rsid w:val="00853A73"/>
    <w:rsid w:val="00856683"/>
    <w:rsid w:val="0086710A"/>
    <w:rsid w:val="00867594"/>
    <w:rsid w:val="0087296D"/>
    <w:rsid w:val="00883B86"/>
    <w:rsid w:val="008850C1"/>
    <w:rsid w:val="0088545E"/>
    <w:rsid w:val="00893FEE"/>
    <w:rsid w:val="00894E09"/>
    <w:rsid w:val="008A00B0"/>
    <w:rsid w:val="008A1039"/>
    <w:rsid w:val="008A1C41"/>
    <w:rsid w:val="008A3B90"/>
    <w:rsid w:val="008B1F33"/>
    <w:rsid w:val="008B2360"/>
    <w:rsid w:val="008B6312"/>
    <w:rsid w:val="008B654E"/>
    <w:rsid w:val="008C494A"/>
    <w:rsid w:val="008C4B4C"/>
    <w:rsid w:val="008C4DE8"/>
    <w:rsid w:val="008C61D6"/>
    <w:rsid w:val="008C7AEF"/>
    <w:rsid w:val="008D0C68"/>
    <w:rsid w:val="008D3C5E"/>
    <w:rsid w:val="008E3E91"/>
    <w:rsid w:val="008E4879"/>
    <w:rsid w:val="008E4D9B"/>
    <w:rsid w:val="008E7002"/>
    <w:rsid w:val="008F2FC6"/>
    <w:rsid w:val="008F4649"/>
    <w:rsid w:val="008F4656"/>
    <w:rsid w:val="00903FAE"/>
    <w:rsid w:val="00905CC6"/>
    <w:rsid w:val="00906D3B"/>
    <w:rsid w:val="00911F46"/>
    <w:rsid w:val="00921562"/>
    <w:rsid w:val="009236BF"/>
    <w:rsid w:val="00925582"/>
    <w:rsid w:val="00934D53"/>
    <w:rsid w:val="00941D44"/>
    <w:rsid w:val="00951E56"/>
    <w:rsid w:val="009525ED"/>
    <w:rsid w:val="00970976"/>
    <w:rsid w:val="009753FF"/>
    <w:rsid w:val="00977001"/>
    <w:rsid w:val="00982808"/>
    <w:rsid w:val="009943B3"/>
    <w:rsid w:val="00995282"/>
    <w:rsid w:val="0099646C"/>
    <w:rsid w:val="009A0904"/>
    <w:rsid w:val="009A3B9B"/>
    <w:rsid w:val="009A4049"/>
    <w:rsid w:val="009B087E"/>
    <w:rsid w:val="009B0C3E"/>
    <w:rsid w:val="009B1904"/>
    <w:rsid w:val="009B5ED3"/>
    <w:rsid w:val="009B6A15"/>
    <w:rsid w:val="009B767D"/>
    <w:rsid w:val="009C46DB"/>
    <w:rsid w:val="009C7D7F"/>
    <w:rsid w:val="009D334D"/>
    <w:rsid w:val="009D772C"/>
    <w:rsid w:val="009F29EB"/>
    <w:rsid w:val="009F2F1B"/>
    <w:rsid w:val="009F4D73"/>
    <w:rsid w:val="009F6A07"/>
    <w:rsid w:val="00A011E1"/>
    <w:rsid w:val="00A06907"/>
    <w:rsid w:val="00A1176E"/>
    <w:rsid w:val="00A12F4D"/>
    <w:rsid w:val="00A1320A"/>
    <w:rsid w:val="00A1478C"/>
    <w:rsid w:val="00A16D86"/>
    <w:rsid w:val="00A175E5"/>
    <w:rsid w:val="00A203F9"/>
    <w:rsid w:val="00A20835"/>
    <w:rsid w:val="00A21545"/>
    <w:rsid w:val="00A2763C"/>
    <w:rsid w:val="00A32A40"/>
    <w:rsid w:val="00A336C3"/>
    <w:rsid w:val="00A345BD"/>
    <w:rsid w:val="00A365F9"/>
    <w:rsid w:val="00A37376"/>
    <w:rsid w:val="00A37427"/>
    <w:rsid w:val="00A37E17"/>
    <w:rsid w:val="00A40643"/>
    <w:rsid w:val="00A4416C"/>
    <w:rsid w:val="00A47D8C"/>
    <w:rsid w:val="00A56128"/>
    <w:rsid w:val="00A5633F"/>
    <w:rsid w:val="00A61123"/>
    <w:rsid w:val="00A62060"/>
    <w:rsid w:val="00A64205"/>
    <w:rsid w:val="00A65C0D"/>
    <w:rsid w:val="00A672A4"/>
    <w:rsid w:val="00A67FCB"/>
    <w:rsid w:val="00A71566"/>
    <w:rsid w:val="00A82450"/>
    <w:rsid w:val="00A90BBA"/>
    <w:rsid w:val="00A91045"/>
    <w:rsid w:val="00A912E3"/>
    <w:rsid w:val="00A951D5"/>
    <w:rsid w:val="00A9524D"/>
    <w:rsid w:val="00A96B54"/>
    <w:rsid w:val="00AA3266"/>
    <w:rsid w:val="00AA5C24"/>
    <w:rsid w:val="00AB1C03"/>
    <w:rsid w:val="00AB1C88"/>
    <w:rsid w:val="00AC135B"/>
    <w:rsid w:val="00AC16CA"/>
    <w:rsid w:val="00AC2D0A"/>
    <w:rsid w:val="00AD4DED"/>
    <w:rsid w:val="00AD7F4C"/>
    <w:rsid w:val="00AE3F61"/>
    <w:rsid w:val="00AE4361"/>
    <w:rsid w:val="00AE6701"/>
    <w:rsid w:val="00AF0AE5"/>
    <w:rsid w:val="00AF1E48"/>
    <w:rsid w:val="00AF6066"/>
    <w:rsid w:val="00B030D1"/>
    <w:rsid w:val="00B0573D"/>
    <w:rsid w:val="00B059F2"/>
    <w:rsid w:val="00B06352"/>
    <w:rsid w:val="00B0687E"/>
    <w:rsid w:val="00B07D9C"/>
    <w:rsid w:val="00B13F8D"/>
    <w:rsid w:val="00B16E4A"/>
    <w:rsid w:val="00B178F4"/>
    <w:rsid w:val="00B27004"/>
    <w:rsid w:val="00B311B2"/>
    <w:rsid w:val="00B31C2F"/>
    <w:rsid w:val="00B33ED8"/>
    <w:rsid w:val="00B36CA1"/>
    <w:rsid w:val="00B450F3"/>
    <w:rsid w:val="00B5256B"/>
    <w:rsid w:val="00B53649"/>
    <w:rsid w:val="00B536BA"/>
    <w:rsid w:val="00B54811"/>
    <w:rsid w:val="00B604A6"/>
    <w:rsid w:val="00B62D24"/>
    <w:rsid w:val="00B71614"/>
    <w:rsid w:val="00B760A5"/>
    <w:rsid w:val="00B76F79"/>
    <w:rsid w:val="00B815A6"/>
    <w:rsid w:val="00B82F58"/>
    <w:rsid w:val="00B86A7D"/>
    <w:rsid w:val="00B87DB7"/>
    <w:rsid w:val="00B87F8E"/>
    <w:rsid w:val="00BA2E42"/>
    <w:rsid w:val="00BA3670"/>
    <w:rsid w:val="00BB47F9"/>
    <w:rsid w:val="00BB6145"/>
    <w:rsid w:val="00BB786E"/>
    <w:rsid w:val="00BB7F5A"/>
    <w:rsid w:val="00BC52A6"/>
    <w:rsid w:val="00BD0C84"/>
    <w:rsid w:val="00BD1927"/>
    <w:rsid w:val="00BD4039"/>
    <w:rsid w:val="00BE2B0F"/>
    <w:rsid w:val="00BE3F77"/>
    <w:rsid w:val="00BE5B6E"/>
    <w:rsid w:val="00BF2367"/>
    <w:rsid w:val="00BF2C01"/>
    <w:rsid w:val="00C0120E"/>
    <w:rsid w:val="00C016A9"/>
    <w:rsid w:val="00C02665"/>
    <w:rsid w:val="00C046CC"/>
    <w:rsid w:val="00C0474E"/>
    <w:rsid w:val="00C0558D"/>
    <w:rsid w:val="00C06C7C"/>
    <w:rsid w:val="00C1165D"/>
    <w:rsid w:val="00C129C1"/>
    <w:rsid w:val="00C14E9F"/>
    <w:rsid w:val="00C16B32"/>
    <w:rsid w:val="00C247F0"/>
    <w:rsid w:val="00C25F7B"/>
    <w:rsid w:val="00C317A8"/>
    <w:rsid w:val="00C3291F"/>
    <w:rsid w:val="00C44A69"/>
    <w:rsid w:val="00C45D7B"/>
    <w:rsid w:val="00C520C5"/>
    <w:rsid w:val="00C5484C"/>
    <w:rsid w:val="00C5486F"/>
    <w:rsid w:val="00C6059A"/>
    <w:rsid w:val="00C6088E"/>
    <w:rsid w:val="00C61A62"/>
    <w:rsid w:val="00C63B29"/>
    <w:rsid w:val="00C723CA"/>
    <w:rsid w:val="00C730B6"/>
    <w:rsid w:val="00C80E0F"/>
    <w:rsid w:val="00C822BA"/>
    <w:rsid w:val="00C864FC"/>
    <w:rsid w:val="00C90422"/>
    <w:rsid w:val="00C91AA5"/>
    <w:rsid w:val="00C97783"/>
    <w:rsid w:val="00CA0CCE"/>
    <w:rsid w:val="00CB1368"/>
    <w:rsid w:val="00CB5369"/>
    <w:rsid w:val="00CC1815"/>
    <w:rsid w:val="00CC2916"/>
    <w:rsid w:val="00CC2C70"/>
    <w:rsid w:val="00CD2EAA"/>
    <w:rsid w:val="00CD4E54"/>
    <w:rsid w:val="00CE0097"/>
    <w:rsid w:val="00CE1ADC"/>
    <w:rsid w:val="00CE3EFC"/>
    <w:rsid w:val="00CE59A9"/>
    <w:rsid w:val="00CE5F47"/>
    <w:rsid w:val="00CE612D"/>
    <w:rsid w:val="00CE7A32"/>
    <w:rsid w:val="00CF014C"/>
    <w:rsid w:val="00CF11CA"/>
    <w:rsid w:val="00CF147D"/>
    <w:rsid w:val="00CF1BA8"/>
    <w:rsid w:val="00CF1D9B"/>
    <w:rsid w:val="00CF795B"/>
    <w:rsid w:val="00D03304"/>
    <w:rsid w:val="00D10526"/>
    <w:rsid w:val="00D175BC"/>
    <w:rsid w:val="00D30F9F"/>
    <w:rsid w:val="00D33A23"/>
    <w:rsid w:val="00D36227"/>
    <w:rsid w:val="00D4282E"/>
    <w:rsid w:val="00D434D8"/>
    <w:rsid w:val="00D5167C"/>
    <w:rsid w:val="00D541F4"/>
    <w:rsid w:val="00D5601B"/>
    <w:rsid w:val="00D573BC"/>
    <w:rsid w:val="00D61379"/>
    <w:rsid w:val="00D61C4C"/>
    <w:rsid w:val="00D65D57"/>
    <w:rsid w:val="00D706C9"/>
    <w:rsid w:val="00D71BD3"/>
    <w:rsid w:val="00D76DDE"/>
    <w:rsid w:val="00D81C17"/>
    <w:rsid w:val="00D83151"/>
    <w:rsid w:val="00D85F6A"/>
    <w:rsid w:val="00D87E9D"/>
    <w:rsid w:val="00D93BC4"/>
    <w:rsid w:val="00D9550E"/>
    <w:rsid w:val="00D96F81"/>
    <w:rsid w:val="00DA27D9"/>
    <w:rsid w:val="00DB508C"/>
    <w:rsid w:val="00DB55D4"/>
    <w:rsid w:val="00DB70D1"/>
    <w:rsid w:val="00DC258D"/>
    <w:rsid w:val="00DD0499"/>
    <w:rsid w:val="00DD30E9"/>
    <w:rsid w:val="00DD7152"/>
    <w:rsid w:val="00DE344B"/>
    <w:rsid w:val="00DE3C06"/>
    <w:rsid w:val="00DE4990"/>
    <w:rsid w:val="00DF072C"/>
    <w:rsid w:val="00DF6BB2"/>
    <w:rsid w:val="00DF70D5"/>
    <w:rsid w:val="00E015E4"/>
    <w:rsid w:val="00E02495"/>
    <w:rsid w:val="00E04F62"/>
    <w:rsid w:val="00E10880"/>
    <w:rsid w:val="00E14F15"/>
    <w:rsid w:val="00E16D5F"/>
    <w:rsid w:val="00E17524"/>
    <w:rsid w:val="00E23A4B"/>
    <w:rsid w:val="00E25573"/>
    <w:rsid w:val="00E261C5"/>
    <w:rsid w:val="00E52515"/>
    <w:rsid w:val="00E55665"/>
    <w:rsid w:val="00E62F5F"/>
    <w:rsid w:val="00E66A10"/>
    <w:rsid w:val="00E80DA5"/>
    <w:rsid w:val="00E81C44"/>
    <w:rsid w:val="00E95768"/>
    <w:rsid w:val="00E95A27"/>
    <w:rsid w:val="00E963C2"/>
    <w:rsid w:val="00EA0C09"/>
    <w:rsid w:val="00EA3B53"/>
    <w:rsid w:val="00EA3FB3"/>
    <w:rsid w:val="00EB0069"/>
    <w:rsid w:val="00EB04DC"/>
    <w:rsid w:val="00EB05FE"/>
    <w:rsid w:val="00EB0E56"/>
    <w:rsid w:val="00EB1A26"/>
    <w:rsid w:val="00EB6E2C"/>
    <w:rsid w:val="00EC1BA9"/>
    <w:rsid w:val="00ED6351"/>
    <w:rsid w:val="00ED7A11"/>
    <w:rsid w:val="00EE498C"/>
    <w:rsid w:val="00EE5704"/>
    <w:rsid w:val="00EE5ACD"/>
    <w:rsid w:val="00EF4739"/>
    <w:rsid w:val="00EF5E47"/>
    <w:rsid w:val="00EF78E1"/>
    <w:rsid w:val="00F002CB"/>
    <w:rsid w:val="00F01DB8"/>
    <w:rsid w:val="00F0299C"/>
    <w:rsid w:val="00F03689"/>
    <w:rsid w:val="00F05497"/>
    <w:rsid w:val="00F127EC"/>
    <w:rsid w:val="00F17D52"/>
    <w:rsid w:val="00F21D66"/>
    <w:rsid w:val="00F27FD8"/>
    <w:rsid w:val="00F30AB8"/>
    <w:rsid w:val="00F3278E"/>
    <w:rsid w:val="00F43838"/>
    <w:rsid w:val="00F566ED"/>
    <w:rsid w:val="00F5752B"/>
    <w:rsid w:val="00F609ED"/>
    <w:rsid w:val="00F65E81"/>
    <w:rsid w:val="00F71026"/>
    <w:rsid w:val="00F71305"/>
    <w:rsid w:val="00F72BC5"/>
    <w:rsid w:val="00F90F6F"/>
    <w:rsid w:val="00F95773"/>
    <w:rsid w:val="00FB0992"/>
    <w:rsid w:val="00FB4F89"/>
    <w:rsid w:val="00FB5DA2"/>
    <w:rsid w:val="00FB69B7"/>
    <w:rsid w:val="00FC669D"/>
    <w:rsid w:val="00FC79AD"/>
    <w:rsid w:val="00FD5157"/>
    <w:rsid w:val="00FE4B37"/>
    <w:rsid w:val="00FE5A3D"/>
    <w:rsid w:val="00FE76A7"/>
    <w:rsid w:val="00FF3542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07D6C37-D328-43DA-B35C-C3AE0B33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E14"/>
    <w:pPr>
      <w:tabs>
        <w:tab w:val="right" w:pos="9639"/>
      </w:tabs>
      <w:spacing w:after="240" w:line="259" w:lineRule="auto"/>
    </w:pPr>
    <w:rPr>
      <w:rFonts w:ascii="Arial" w:hAnsi="Arial"/>
      <w:lang w:val="af-ZA" w:eastAsia="en-US"/>
    </w:rPr>
  </w:style>
  <w:style w:type="paragraph" w:styleId="Heading1">
    <w:name w:val="heading 1"/>
    <w:basedOn w:val="Normal"/>
    <w:next w:val="Normal"/>
    <w:qFormat/>
    <w:rsid w:val="00424B21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rsid w:val="00DD0499"/>
    <w:pPr>
      <w:keepNext/>
      <w:numPr>
        <w:ilvl w:val="1"/>
        <w:numId w:val="1"/>
      </w:numPr>
      <w:spacing w:before="120"/>
      <w:ind w:left="578" w:hanging="578"/>
      <w:outlineLvl w:val="1"/>
    </w:pPr>
    <w:rPr>
      <w:rFonts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rsid w:val="00DD0499"/>
    <w:pPr>
      <w:keepNext/>
      <w:numPr>
        <w:ilvl w:val="2"/>
        <w:numId w:val="1"/>
      </w:numPr>
      <w:spacing w:before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DD0499"/>
    <w:pPr>
      <w:keepNext/>
      <w:numPr>
        <w:ilvl w:val="3"/>
        <w:numId w:val="1"/>
      </w:numPr>
      <w:spacing w:before="120"/>
      <w:ind w:left="862" w:hanging="86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D0499"/>
    <w:pPr>
      <w:keepNext/>
      <w:numPr>
        <w:ilvl w:val="4"/>
        <w:numId w:val="1"/>
      </w:numPr>
      <w:spacing w:before="120"/>
      <w:ind w:left="1009" w:hanging="1009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DD0499"/>
    <w:pPr>
      <w:keepNext/>
      <w:numPr>
        <w:ilvl w:val="5"/>
        <w:numId w:val="1"/>
      </w:numPr>
      <w:spacing w:before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D0499"/>
    <w:pPr>
      <w:keepNext/>
      <w:numPr>
        <w:ilvl w:val="6"/>
        <w:numId w:val="1"/>
      </w:numPr>
      <w:spacing w:before="120"/>
      <w:ind w:left="1298" w:hanging="1298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DD0499"/>
    <w:pPr>
      <w:keepNext/>
      <w:numPr>
        <w:ilvl w:val="7"/>
        <w:numId w:val="1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rsid w:val="00DD0499"/>
    <w:pPr>
      <w:keepNext/>
      <w:numPr>
        <w:ilvl w:val="8"/>
        <w:numId w:val="1"/>
      </w:numPr>
      <w:spacing w:before="120"/>
      <w:ind w:left="1582" w:hanging="1582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rsid w:val="00BC52A6"/>
    <w:pPr>
      <w:numPr>
        <w:numId w:val="4"/>
      </w:numPr>
    </w:pPr>
  </w:style>
  <w:style w:type="character" w:styleId="PageNumber">
    <w:name w:val="page number"/>
    <w:basedOn w:val="DefaultParagraphFont"/>
    <w:semiHidden/>
    <w:rsid w:val="000219CB"/>
  </w:style>
  <w:style w:type="paragraph" w:customStyle="1" w:styleId="DocSource">
    <w:name w:val="DocSource"/>
    <w:basedOn w:val="Normal"/>
    <w:rsid w:val="00AA3266"/>
    <w:pPr>
      <w:tabs>
        <w:tab w:val="clear" w:pos="9639"/>
      </w:tabs>
      <w:spacing w:after="120"/>
    </w:pPr>
    <w:rPr>
      <w:sz w:val="12"/>
      <w:szCs w:val="12"/>
    </w:rPr>
  </w:style>
  <w:style w:type="paragraph" w:customStyle="1" w:styleId="DocEnd">
    <w:name w:val="DocEnd"/>
    <w:basedOn w:val="Normal"/>
    <w:next w:val="DocSource"/>
    <w:rsid w:val="00AA3266"/>
    <w:pPr>
      <w:tabs>
        <w:tab w:val="clear" w:pos="9639"/>
      </w:tabs>
      <w:spacing w:before="240" w:after="360"/>
      <w:jc w:val="both"/>
    </w:pPr>
    <w:rPr>
      <w:vanish/>
    </w:rPr>
  </w:style>
  <w:style w:type="paragraph" w:customStyle="1" w:styleId="NormalBold">
    <w:name w:val="Normal_Bold"/>
    <w:basedOn w:val="Normal"/>
    <w:next w:val="Normal"/>
    <w:rsid w:val="00CF795B"/>
    <w:rPr>
      <w:b/>
    </w:rPr>
  </w:style>
  <w:style w:type="paragraph" w:customStyle="1" w:styleId="NormalItalic">
    <w:name w:val="Normal_Italic"/>
    <w:basedOn w:val="Normal"/>
    <w:next w:val="Normal"/>
    <w:rsid w:val="00CF795B"/>
    <w:rPr>
      <w:i/>
    </w:rPr>
  </w:style>
  <w:style w:type="paragraph" w:styleId="Footer">
    <w:name w:val="footer"/>
    <w:basedOn w:val="Normal"/>
    <w:link w:val="FooterChar"/>
    <w:uiPriority w:val="99"/>
    <w:rsid w:val="00FB5DA2"/>
    <w:pPr>
      <w:pBdr>
        <w:top w:val="single" w:sz="4" w:space="1" w:color="auto"/>
      </w:pBdr>
      <w:tabs>
        <w:tab w:val="clear" w:pos="9639"/>
        <w:tab w:val="right" w:pos="9582"/>
        <w:tab w:val="right" w:pos="14799"/>
      </w:tabs>
      <w:spacing w:after="0"/>
    </w:pPr>
    <w:rPr>
      <w:szCs w:val="16"/>
    </w:rPr>
  </w:style>
  <w:style w:type="character" w:styleId="Hyperlink">
    <w:name w:val="Hyperlink"/>
    <w:semiHidden/>
    <w:rsid w:val="003A0113"/>
    <w:rPr>
      <w:rFonts w:ascii="Arial" w:hAnsi="Arial"/>
      <w:color w:val="0000FF"/>
      <w:sz w:val="20"/>
      <w:szCs w:val="20"/>
      <w:u w:val="single"/>
      <w:lang w:val="af-ZA"/>
    </w:rPr>
  </w:style>
  <w:style w:type="paragraph" w:styleId="TOC1">
    <w:name w:val="toc 1"/>
    <w:basedOn w:val="Normal"/>
    <w:next w:val="Normal"/>
    <w:autoRedefine/>
    <w:semiHidden/>
    <w:rsid w:val="00C90422"/>
  </w:style>
  <w:style w:type="numbering" w:styleId="111111">
    <w:name w:val="Outline List 2"/>
    <w:basedOn w:val="NoList"/>
    <w:semiHidden/>
    <w:rsid w:val="00EB6E2C"/>
    <w:pPr>
      <w:numPr>
        <w:numId w:val="24"/>
      </w:numPr>
    </w:pPr>
  </w:style>
  <w:style w:type="numbering" w:styleId="1ai">
    <w:name w:val="Outline List 1"/>
    <w:basedOn w:val="NoList"/>
    <w:semiHidden/>
    <w:rsid w:val="00EB6E2C"/>
    <w:pPr>
      <w:numPr>
        <w:numId w:val="25"/>
      </w:numPr>
    </w:pPr>
  </w:style>
  <w:style w:type="numbering" w:styleId="ArticleSection">
    <w:name w:val="Outline List 3"/>
    <w:basedOn w:val="NoList"/>
    <w:semiHidden/>
    <w:rsid w:val="00EB6E2C"/>
    <w:pPr>
      <w:numPr>
        <w:numId w:val="26"/>
      </w:numPr>
    </w:pPr>
  </w:style>
  <w:style w:type="paragraph" w:styleId="BlockText">
    <w:name w:val="Block Text"/>
    <w:basedOn w:val="Normal"/>
    <w:semiHidden/>
    <w:rsid w:val="00EB6E2C"/>
    <w:pPr>
      <w:ind w:left="1440" w:right="1440"/>
    </w:pPr>
  </w:style>
  <w:style w:type="paragraph" w:styleId="BodyText">
    <w:name w:val="Body Text"/>
    <w:basedOn w:val="Normal"/>
    <w:semiHidden/>
    <w:rsid w:val="00EB6E2C"/>
  </w:style>
  <w:style w:type="paragraph" w:styleId="BodyText2">
    <w:name w:val="Body Text 2"/>
    <w:basedOn w:val="Normal"/>
    <w:semiHidden/>
    <w:rsid w:val="00EB6E2C"/>
    <w:pPr>
      <w:spacing w:line="480" w:lineRule="auto"/>
    </w:pPr>
  </w:style>
  <w:style w:type="paragraph" w:styleId="BodyText3">
    <w:name w:val="Body Text 3"/>
    <w:basedOn w:val="Normal"/>
    <w:semiHidden/>
    <w:rsid w:val="00EB6E2C"/>
    <w:rPr>
      <w:szCs w:val="16"/>
    </w:rPr>
  </w:style>
  <w:style w:type="paragraph" w:styleId="BodyTextFirstIndent">
    <w:name w:val="Body Text First Indent"/>
    <w:basedOn w:val="BodyText"/>
    <w:semiHidden/>
    <w:rsid w:val="00EB6E2C"/>
    <w:pPr>
      <w:ind w:firstLine="210"/>
    </w:pPr>
  </w:style>
  <w:style w:type="paragraph" w:styleId="BodyTextIndent">
    <w:name w:val="Body Text Indent"/>
    <w:basedOn w:val="Normal"/>
    <w:semiHidden/>
    <w:rsid w:val="00EB6E2C"/>
    <w:pPr>
      <w:ind w:left="283"/>
    </w:pPr>
  </w:style>
  <w:style w:type="paragraph" w:styleId="BodyTextFirstIndent2">
    <w:name w:val="Body Text First Indent 2"/>
    <w:basedOn w:val="BodyTextIndent"/>
    <w:semiHidden/>
    <w:rsid w:val="00EB6E2C"/>
    <w:pPr>
      <w:ind w:firstLine="210"/>
    </w:pPr>
  </w:style>
  <w:style w:type="paragraph" w:styleId="BodyTextIndent2">
    <w:name w:val="Body Text Indent 2"/>
    <w:basedOn w:val="Normal"/>
    <w:semiHidden/>
    <w:rsid w:val="00EB6E2C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EB6E2C"/>
    <w:pPr>
      <w:ind w:left="283"/>
    </w:pPr>
    <w:rPr>
      <w:szCs w:val="16"/>
    </w:rPr>
  </w:style>
  <w:style w:type="paragraph" w:styleId="Closing">
    <w:name w:val="Closing"/>
    <w:basedOn w:val="Normal"/>
    <w:semiHidden/>
    <w:rsid w:val="00EB6E2C"/>
    <w:pPr>
      <w:ind w:left="4252"/>
    </w:pPr>
  </w:style>
  <w:style w:type="paragraph" w:styleId="Date">
    <w:name w:val="Date"/>
    <w:basedOn w:val="Normal"/>
    <w:next w:val="Normal"/>
    <w:semiHidden/>
    <w:rsid w:val="00EB6E2C"/>
  </w:style>
  <w:style w:type="paragraph" w:styleId="E-mailSignature">
    <w:name w:val="E-mail Signature"/>
    <w:basedOn w:val="Normal"/>
    <w:semiHidden/>
    <w:rsid w:val="00EB6E2C"/>
  </w:style>
  <w:style w:type="character" w:styleId="Emphasis">
    <w:name w:val="Emphasis"/>
    <w:qFormat/>
    <w:rsid w:val="00EB6E2C"/>
    <w:rPr>
      <w:i/>
      <w:iCs/>
    </w:rPr>
  </w:style>
  <w:style w:type="paragraph" w:styleId="EnvelopeAddress">
    <w:name w:val="envelope address"/>
    <w:basedOn w:val="Normal"/>
    <w:semiHidden/>
    <w:rsid w:val="00EB6E2C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EB6E2C"/>
    <w:rPr>
      <w:rFonts w:cs="Arial"/>
    </w:rPr>
  </w:style>
  <w:style w:type="character" w:styleId="FollowedHyperlink">
    <w:name w:val="FollowedHyperlink"/>
    <w:semiHidden/>
    <w:rsid w:val="00EB6E2C"/>
    <w:rPr>
      <w:color w:val="800080"/>
      <w:u w:val="single"/>
    </w:rPr>
  </w:style>
  <w:style w:type="paragraph" w:styleId="Header">
    <w:name w:val="header"/>
    <w:basedOn w:val="Normal"/>
    <w:rsid w:val="00EB6E2C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  <w:rsid w:val="00EB6E2C"/>
  </w:style>
  <w:style w:type="paragraph" w:styleId="HTMLAddress">
    <w:name w:val="HTML Address"/>
    <w:basedOn w:val="Normal"/>
    <w:semiHidden/>
    <w:rsid w:val="00EB6E2C"/>
    <w:rPr>
      <w:i/>
      <w:iCs/>
    </w:rPr>
  </w:style>
  <w:style w:type="character" w:styleId="HTMLCite">
    <w:name w:val="HTML Cite"/>
    <w:semiHidden/>
    <w:rsid w:val="00EB6E2C"/>
    <w:rPr>
      <w:i/>
      <w:iCs/>
    </w:rPr>
  </w:style>
  <w:style w:type="character" w:styleId="HTMLCode">
    <w:name w:val="HTML Code"/>
    <w:semiHidden/>
    <w:rsid w:val="00EB6E2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EB6E2C"/>
    <w:rPr>
      <w:i/>
      <w:iCs/>
    </w:rPr>
  </w:style>
  <w:style w:type="character" w:styleId="HTMLKeyboard">
    <w:name w:val="HTML Keyboard"/>
    <w:semiHidden/>
    <w:rsid w:val="00EB6E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EB6E2C"/>
    <w:rPr>
      <w:rFonts w:ascii="Courier New" w:hAnsi="Courier New" w:cs="Courier New"/>
    </w:rPr>
  </w:style>
  <w:style w:type="character" w:styleId="HTMLSample">
    <w:name w:val="HTML Sample"/>
    <w:semiHidden/>
    <w:rsid w:val="00EB6E2C"/>
    <w:rPr>
      <w:rFonts w:ascii="Courier New" w:hAnsi="Courier New" w:cs="Courier New"/>
    </w:rPr>
  </w:style>
  <w:style w:type="character" w:styleId="HTMLTypewriter">
    <w:name w:val="HTML Typewriter"/>
    <w:semiHidden/>
    <w:rsid w:val="00EB6E2C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EB6E2C"/>
    <w:rPr>
      <w:i/>
      <w:iCs/>
    </w:rPr>
  </w:style>
  <w:style w:type="character" w:styleId="LineNumber">
    <w:name w:val="line number"/>
    <w:basedOn w:val="DefaultParagraphFont"/>
    <w:semiHidden/>
    <w:rsid w:val="00EB6E2C"/>
  </w:style>
  <w:style w:type="paragraph" w:styleId="List">
    <w:name w:val="List"/>
    <w:basedOn w:val="Normal"/>
    <w:semiHidden/>
    <w:rsid w:val="00EB6E2C"/>
    <w:pPr>
      <w:ind w:left="283" w:hanging="283"/>
    </w:pPr>
  </w:style>
  <w:style w:type="paragraph" w:styleId="List2">
    <w:name w:val="List 2"/>
    <w:basedOn w:val="Normal"/>
    <w:semiHidden/>
    <w:rsid w:val="00EB6E2C"/>
    <w:pPr>
      <w:ind w:left="566" w:hanging="283"/>
    </w:pPr>
  </w:style>
  <w:style w:type="paragraph" w:styleId="List3">
    <w:name w:val="List 3"/>
    <w:basedOn w:val="Normal"/>
    <w:semiHidden/>
    <w:rsid w:val="00EB6E2C"/>
    <w:pPr>
      <w:ind w:left="849" w:hanging="283"/>
    </w:pPr>
  </w:style>
  <w:style w:type="paragraph" w:styleId="List4">
    <w:name w:val="List 4"/>
    <w:basedOn w:val="Normal"/>
    <w:semiHidden/>
    <w:rsid w:val="00EB6E2C"/>
    <w:pPr>
      <w:ind w:left="1132" w:hanging="283"/>
    </w:pPr>
  </w:style>
  <w:style w:type="paragraph" w:styleId="List5">
    <w:name w:val="List 5"/>
    <w:basedOn w:val="Normal"/>
    <w:semiHidden/>
    <w:rsid w:val="00EB6E2C"/>
    <w:pPr>
      <w:ind w:left="1415" w:hanging="283"/>
    </w:pPr>
  </w:style>
  <w:style w:type="paragraph" w:styleId="ListBullet2">
    <w:name w:val="List Bullet 2"/>
    <w:basedOn w:val="Normal"/>
    <w:semiHidden/>
    <w:rsid w:val="003A5350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rsid w:val="003A5350"/>
    <w:pPr>
      <w:numPr>
        <w:numId w:val="6"/>
      </w:numPr>
      <w:contextualSpacing/>
    </w:pPr>
  </w:style>
  <w:style w:type="paragraph" w:styleId="ListBullet4">
    <w:name w:val="List Bullet 4"/>
    <w:basedOn w:val="Normal"/>
    <w:semiHidden/>
    <w:rsid w:val="003A5350"/>
    <w:pPr>
      <w:numPr>
        <w:numId w:val="7"/>
      </w:numPr>
      <w:contextualSpacing/>
    </w:pPr>
  </w:style>
  <w:style w:type="paragraph" w:styleId="ListBullet5">
    <w:name w:val="List Bullet 5"/>
    <w:basedOn w:val="Normal"/>
    <w:semiHidden/>
    <w:rsid w:val="003A5350"/>
    <w:pPr>
      <w:numPr>
        <w:numId w:val="8"/>
      </w:numPr>
      <w:contextualSpacing/>
    </w:pPr>
  </w:style>
  <w:style w:type="paragraph" w:styleId="ListContinue">
    <w:name w:val="List Continue"/>
    <w:basedOn w:val="Normal"/>
    <w:semiHidden/>
    <w:rsid w:val="00EB6E2C"/>
    <w:pPr>
      <w:ind w:left="283"/>
    </w:pPr>
  </w:style>
  <w:style w:type="paragraph" w:styleId="ListContinue2">
    <w:name w:val="List Continue 2"/>
    <w:basedOn w:val="Normal"/>
    <w:semiHidden/>
    <w:rsid w:val="00EB6E2C"/>
    <w:pPr>
      <w:ind w:left="566"/>
    </w:pPr>
  </w:style>
  <w:style w:type="paragraph" w:styleId="ListContinue3">
    <w:name w:val="List Continue 3"/>
    <w:basedOn w:val="Normal"/>
    <w:semiHidden/>
    <w:rsid w:val="00EB6E2C"/>
    <w:pPr>
      <w:ind w:left="849"/>
    </w:pPr>
  </w:style>
  <w:style w:type="paragraph" w:styleId="ListContinue4">
    <w:name w:val="List Continue 4"/>
    <w:basedOn w:val="Normal"/>
    <w:semiHidden/>
    <w:rsid w:val="00EB6E2C"/>
    <w:pPr>
      <w:ind w:left="1132"/>
    </w:pPr>
  </w:style>
  <w:style w:type="paragraph" w:styleId="ListContinue5">
    <w:name w:val="List Continue 5"/>
    <w:basedOn w:val="Normal"/>
    <w:semiHidden/>
    <w:rsid w:val="00EB6E2C"/>
    <w:pPr>
      <w:ind w:left="1415"/>
    </w:pPr>
  </w:style>
  <w:style w:type="paragraph" w:styleId="ListNumber">
    <w:name w:val="List Number"/>
    <w:basedOn w:val="Normal"/>
    <w:semiHidden/>
    <w:rsid w:val="00055D43"/>
    <w:pPr>
      <w:numPr>
        <w:numId w:val="27"/>
      </w:numPr>
      <w:contextualSpacing/>
    </w:pPr>
  </w:style>
  <w:style w:type="paragraph" w:styleId="ListNumber2">
    <w:name w:val="List Number 2"/>
    <w:basedOn w:val="Normal"/>
    <w:semiHidden/>
    <w:rsid w:val="00055D43"/>
    <w:pPr>
      <w:numPr>
        <w:numId w:val="28"/>
      </w:numPr>
      <w:contextualSpacing/>
    </w:pPr>
  </w:style>
  <w:style w:type="paragraph" w:styleId="ListNumber3">
    <w:name w:val="List Number 3"/>
    <w:basedOn w:val="Normal"/>
    <w:semiHidden/>
    <w:rsid w:val="003A5350"/>
    <w:pPr>
      <w:numPr>
        <w:numId w:val="11"/>
      </w:numPr>
      <w:contextualSpacing/>
    </w:pPr>
  </w:style>
  <w:style w:type="paragraph" w:styleId="ListNumber4">
    <w:name w:val="List Number 4"/>
    <w:basedOn w:val="Normal"/>
    <w:semiHidden/>
    <w:rsid w:val="003A5350"/>
    <w:pPr>
      <w:numPr>
        <w:numId w:val="12"/>
      </w:numPr>
      <w:contextualSpacing/>
    </w:pPr>
  </w:style>
  <w:style w:type="paragraph" w:styleId="ListNumber5">
    <w:name w:val="List Number 5"/>
    <w:basedOn w:val="Normal"/>
    <w:semiHidden/>
    <w:rsid w:val="003A5350"/>
    <w:pPr>
      <w:numPr>
        <w:numId w:val="13"/>
      </w:numPr>
      <w:contextualSpacing/>
    </w:pPr>
  </w:style>
  <w:style w:type="paragraph" w:styleId="MessageHeader">
    <w:name w:val="Message Header"/>
    <w:basedOn w:val="Normal"/>
    <w:semiHidden/>
    <w:rsid w:val="00EB6E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EB6E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EB6E2C"/>
    <w:pPr>
      <w:ind w:left="720"/>
    </w:pPr>
  </w:style>
  <w:style w:type="paragraph" w:styleId="NoteHeading">
    <w:name w:val="Note Heading"/>
    <w:basedOn w:val="Normal"/>
    <w:next w:val="Normal"/>
    <w:semiHidden/>
    <w:rsid w:val="00EB6E2C"/>
  </w:style>
  <w:style w:type="paragraph" w:styleId="PlainText">
    <w:name w:val="Plain Text"/>
    <w:basedOn w:val="Normal"/>
    <w:link w:val="PlainTextChar"/>
    <w:rsid w:val="00EB6E2C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EB6E2C"/>
  </w:style>
  <w:style w:type="paragraph" w:styleId="Signature">
    <w:name w:val="Signature"/>
    <w:basedOn w:val="Normal"/>
    <w:semiHidden/>
    <w:rsid w:val="00EB6E2C"/>
    <w:pPr>
      <w:ind w:left="4252"/>
    </w:pPr>
  </w:style>
  <w:style w:type="character" w:styleId="Strong">
    <w:name w:val="Strong"/>
    <w:qFormat/>
    <w:rsid w:val="00EB6E2C"/>
    <w:rPr>
      <w:b/>
      <w:bCs/>
    </w:rPr>
  </w:style>
  <w:style w:type="paragraph" w:styleId="Subtitle">
    <w:name w:val="Subtitle"/>
    <w:basedOn w:val="Normal"/>
    <w:qFormat/>
    <w:rsid w:val="00EB6E2C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EB6E2C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B6E2C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B6E2C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B6E2C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B6E2C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B6E2C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B6E2C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B6E2C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B6E2C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B6E2C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B6E2C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B6E2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B6E2C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B6E2C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B6E2C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B6E2C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B6E2C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B6E2C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B6E2C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B6E2C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B6E2C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B6E2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B6E2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otal">
    <w:name w:val="Total"/>
    <w:basedOn w:val="Normal"/>
    <w:next w:val="Normal"/>
    <w:rsid w:val="002D4BFE"/>
    <w:pPr>
      <w:spacing w:after="120"/>
      <w:jc w:val="righ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30"/>
    <w:rPr>
      <w:rFonts w:ascii="Segoe UI" w:hAnsi="Segoe UI" w:cs="Segoe UI"/>
      <w:sz w:val="18"/>
      <w:szCs w:val="18"/>
      <w:lang w:val="af-Z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B5DA2"/>
    <w:rPr>
      <w:rFonts w:ascii="Arial" w:hAnsi="Arial"/>
      <w:szCs w:val="16"/>
      <w:lang w:val="af-ZA" w:eastAsia="en-US"/>
    </w:rPr>
  </w:style>
  <w:style w:type="paragraph" w:styleId="ListParagraph">
    <w:name w:val="List Paragraph"/>
    <w:basedOn w:val="Normal"/>
    <w:uiPriority w:val="34"/>
    <w:qFormat/>
    <w:rsid w:val="00E015E4"/>
    <w:pPr>
      <w:ind w:left="720"/>
      <w:contextualSpacing/>
    </w:pPr>
  </w:style>
  <w:style w:type="character" w:customStyle="1" w:styleId="PlainTextChar">
    <w:name w:val="Plain Text Char"/>
    <w:link w:val="PlainText"/>
    <w:rsid w:val="00A1478C"/>
    <w:rPr>
      <w:rFonts w:ascii="Courier New" w:hAnsi="Courier New" w:cs="Courier New"/>
      <w:lang w:val="af-Z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\NWU\NWU_TestOtherFill-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59EEC-3F37-4258-8E33-839761A3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NWU_TestOtherFill-in</Template>
  <TotalTime>190</TotalTime>
  <Pages>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Skutblad vir Vraestel</vt:lpstr>
    </vt:vector>
  </TitlesOfParts>
  <Company>NWU</Company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Skutblad vir Vraestel</dc:title>
  <dc:subject/>
  <dc:creator>R Goede</dc:creator>
  <cp:keywords/>
  <cp:lastModifiedBy>R Goede</cp:lastModifiedBy>
  <cp:revision>7</cp:revision>
  <cp:lastPrinted>2018-10-17T08:57:00Z</cp:lastPrinted>
  <dcterms:created xsi:type="dcterms:W3CDTF">2018-09-25T11:23:00Z</dcterms:created>
  <dcterms:modified xsi:type="dcterms:W3CDTF">2018-10-17T11:05:00Z</dcterms:modified>
</cp:coreProperties>
</file>